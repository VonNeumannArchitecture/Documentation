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6849480"/>
        <w:docPartObj>
          <w:docPartGallery w:val="Cover Pages"/>
          <w:docPartUnique/>
        </w:docPartObj>
      </w:sdtPr>
      <w:sdtContent>
        <w:sdt>
          <w:sdtPr>
            <w:alias w:val="Auf Symbol rechts klicken, um Logo zu ersetzen"/>
            <w:tag w:val="Auf Symbol rechts klicken, um Logo zu ersetzen"/>
            <w:id w:val="346306309"/>
            <w:picture/>
          </w:sdtPr>
          <w:sdtContent>
            <w:p w:rsidR="002F6C1A" w:rsidRPr="00E04A01" w:rsidRDefault="002F6C1A">
              <w:pPr>
                <w:pStyle w:val="Logo"/>
              </w:pPr>
              <w:r w:rsidRPr="00E04A01">
                <w:rPr>
                  <w:noProof/>
                </w:rPr>
                <w:drawing>
                  <wp:inline distT="0" distB="0" distL="0" distR="0" wp14:anchorId="0F35FA5F" wp14:editId="24D2C450">
                    <wp:extent cx="914400" cy="3883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388306"/>
                            </a:xfrm>
                            <a:prstGeom prst="rect">
                              <a:avLst/>
                            </a:prstGeom>
                            <a:noFill/>
                            <a:ln>
                              <a:noFill/>
                            </a:ln>
                          </pic:spPr>
                        </pic:pic>
                      </a:graphicData>
                    </a:graphic>
                  </wp:inline>
                </w:drawing>
              </w:r>
            </w:p>
          </w:sdtContent>
        </w:sdt>
        <w:p w:rsidR="002F6C1A" w:rsidRPr="00E04A01" w:rsidRDefault="00D95CEC">
          <w:r w:rsidRPr="00E04A01">
            <w:rPr>
              <w:noProof/>
            </w:rPr>
            <mc:AlternateContent>
              <mc:Choice Requires="wps">
                <w:drawing>
                  <wp:anchor distT="0" distB="0" distL="114300" distR="114300" simplePos="0" relativeHeight="251658240" behindDoc="0" locked="0" layoutInCell="1" allowOverlap="1" wp14:anchorId="2ACFEB67" wp14:editId="05869587">
                    <wp:simplePos x="0" y="0"/>
                    <wp:positionH relativeFrom="margin">
                      <wp:align>left</wp:align>
                    </wp:positionH>
                    <wp:positionV relativeFrom="margin">
                      <wp:posOffset>1201420</wp:posOffset>
                    </wp:positionV>
                    <wp:extent cx="5036820" cy="5690235"/>
                    <wp:effectExtent l="0" t="0" r="0" b="5715"/>
                    <wp:wrapTopAndBottom/>
                    <wp:docPr id="1" name="Textfeld 5" descr="Textfeld zur Anzeige von Titel und Untertitel des Dokuments"/>
                    <wp:cNvGraphicFramePr/>
                    <a:graphic xmlns:a="http://schemas.openxmlformats.org/drawingml/2006/main">
                      <a:graphicData uri="http://schemas.microsoft.com/office/word/2010/wordprocessingShape">
                        <wps:wsp>
                          <wps:cNvSpPr txBox="1"/>
                          <wps:spPr>
                            <a:xfrm>
                              <a:off x="0" y="0"/>
                              <a:ext cx="5036820" cy="5690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344633176"/>
                                  <w:dataBinding w:prefixMappings="xmlns:ns0='http://purl.org/dc/elements/1.1/' xmlns:ns1='http://schemas.openxmlformats.org/package/2006/metadata/core-properties' " w:xpath="/ns1:coreProperties[1]/ns0:title[1]" w:storeItemID="{6C3C8BC8-F283-45AE-878A-BAB7291924A1}"/>
                                  <w15:appearance w15:val="hidden"/>
                                  <w:text/>
                                </w:sdtPr>
                                <w:sdtContent>
                                  <w:p w:rsidR="00D95CEC" w:rsidRPr="0044365E" w:rsidRDefault="00D95CEC">
                                    <w:pPr>
                                      <w:pStyle w:val="Titel1"/>
                                    </w:pPr>
                                    <w:r>
                                      <w:t>Workflow für Von-Neumann-Architektur in VHDL</w:t>
                                    </w:r>
                                  </w:p>
                                </w:sdtContent>
                              </w:sdt>
                              <w:sdt>
                                <w:sdtPr>
                                  <w:alias w:val="Untertitel"/>
                                  <w:tag w:val=""/>
                                  <w:id w:val="-1811933819"/>
                                  <w:dataBinding w:prefixMappings="xmlns:ns0='http://purl.org/dc/elements/1.1/' xmlns:ns1='http://schemas.openxmlformats.org/package/2006/metadata/core-properties' " w:xpath="/ns1:coreProperties[1]/ns0:subject[1]" w:storeItemID="{6C3C8BC8-F283-45AE-878A-BAB7291924A1}"/>
                                  <w15:appearance w15:val="hidden"/>
                                  <w:text/>
                                </w:sdtPr>
                                <w:sdtContent>
                                  <w:p w:rsidR="00D95CEC" w:rsidRPr="0044365E" w:rsidRDefault="00D95CEC">
                                    <w:pPr>
                                      <w:pStyle w:val="Untertitel1"/>
                                    </w:pPr>
                                    <w:r>
                                      <w:t>Kevin Grygosch, 1530895                                                                                Kevin Höfle, 1615343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2ACFEB67" id="_x0000_t202" coordsize="21600,21600" o:spt="202" path="m,l,21600r21600,l21600,xe">
                    <v:stroke joinstyle="miter"/>
                    <v:path gradientshapeok="t" o:connecttype="rect"/>
                  </v:shapetype>
                  <v:shape id="Textfeld 5" o:spid="_x0000_s1026" type="#_x0000_t202" alt="Textfeld zur Anzeige von Titel und Untertitel des Dokuments" style="position:absolute;margin-left:0;margin-top:94.6pt;width:396.6pt;height:448.05pt;z-index:251658240;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" filled="f" stroked="f" strokeweight=".5pt">
                    <v:textbox inset="0,0,0,0">
                      <w:txbxContent>
                        <w:sdt>
                          <w:sdtPr>
                            <w:alias w:val="Titel"/>
                            <w:tag w:val=""/>
                            <w:id w:val="-344633176"/>
                            <w:dataBinding w:prefixMappings="xmlns:ns0='http://purl.org/dc/elements/1.1/' xmlns:ns1='http://schemas.openxmlformats.org/package/2006/metadata/core-properties' " w:xpath="/ns1:coreProperties[1]/ns0:title[1]" w:storeItemID="{6C3C8BC8-F283-45AE-878A-BAB7291924A1}"/>
                            <w15:appearance w15:val="hidden"/>
                            <w:text/>
                          </w:sdtPr>
                          <w:sdtContent>
                            <w:p w:rsidR="00D95CEC" w:rsidRPr="0044365E" w:rsidRDefault="00D95CEC">
                              <w:pPr>
                                <w:pStyle w:val="Titel1"/>
                              </w:pPr>
                              <w:r>
                                <w:t>Workflow für Von-Neumann-Architektur in VHDL</w:t>
                              </w:r>
                            </w:p>
                          </w:sdtContent>
                        </w:sdt>
                        <w:sdt>
                          <w:sdtPr>
                            <w:alias w:val="Untertitel"/>
                            <w:tag w:val=""/>
                            <w:id w:val="-1811933819"/>
                            <w:dataBinding w:prefixMappings="xmlns:ns0='http://purl.org/dc/elements/1.1/' xmlns:ns1='http://schemas.openxmlformats.org/package/2006/metadata/core-properties' " w:xpath="/ns1:coreProperties[1]/ns0:subject[1]" w:storeItemID="{6C3C8BC8-F283-45AE-878A-BAB7291924A1}"/>
                            <w15:appearance w15:val="hidden"/>
                            <w:text/>
                          </w:sdtPr>
                          <w:sdtContent>
                            <w:p w:rsidR="00D95CEC" w:rsidRPr="0044365E" w:rsidRDefault="00D95CEC">
                              <w:pPr>
                                <w:pStyle w:val="Untertitel1"/>
                              </w:pPr>
                              <w:r>
                                <w:t>Kevin Grygosch, 1530895                                                                                Kevin Höfle, 1615343</w:t>
                              </w:r>
                            </w:p>
                          </w:sdtContent>
                        </w:sdt>
                      </w:txbxContent>
                    </v:textbox>
                    <w10:wrap type="topAndBottom" anchorx="margin" anchory="margin"/>
                  </v:shape>
                </w:pict>
              </mc:Fallback>
            </mc:AlternateContent>
          </w:r>
          <w:r w:rsidR="002F6C1A" w:rsidRPr="00E04A01">
            <w:rPr>
              <w:noProof/>
            </w:rPr>
            <mc:AlternateContent>
              <mc:Choice Requires="wps">
                <w:drawing>
                  <wp:anchor distT="0" distB="0" distL="114300" distR="114300" simplePos="0" relativeHeight="251659264" behindDoc="0" locked="0" layoutInCell="1" allowOverlap="1" wp14:anchorId="3452D199" wp14:editId="683FB28C">
                    <wp:simplePos x="0" y="0"/>
                    <wp:positionH relativeFrom="margin">
                      <wp:align>left</wp:align>
                    </wp:positionH>
                    <wp:positionV relativeFrom="margin">
                      <wp:align>bottom</wp:align>
                    </wp:positionV>
                    <wp:extent cx="5943600" cy="621792"/>
                    <wp:effectExtent l="0" t="0" r="0" b="6985"/>
                    <wp:wrapTopAndBottom/>
                    <wp:docPr id="2" name="Textfeld  10" descr="Textfeld zur Anzeige von Kontaktinformationen zum Unternehme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Kontaktinformationen des Unternehmens"/>
                                </w:tblPr>
                                <w:tblGrid>
                                  <w:gridCol w:w="2757"/>
                                  <w:gridCol w:w="465"/>
                                  <w:gridCol w:w="2768"/>
                                  <w:gridCol w:w="465"/>
                                  <w:gridCol w:w="2764"/>
                                </w:tblGrid>
                                <w:tr w:rsidR="00D95CEC" w:rsidRPr="00E04A01">
                                  <w:sdt>
                                    <w:sdtPr>
                                      <w:alias w:val="Adresse"/>
                                      <w:tag w:val=""/>
                                      <w:id w:val="-681906019"/>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D95CEC" w:rsidRPr="00E04A01" w:rsidRDefault="00D95CEC">
                                          <w:pPr>
                                            <w:pStyle w:val="Kontaktinformationen"/>
                                          </w:pPr>
                                          <w:r w:rsidRPr="00E04A01">
                                            <w:t>[Straße Hausnummer]</w:t>
                                          </w:r>
                                          <w:r w:rsidRPr="00E04A01">
                                            <w:br/>
                                            <w:t>[PLZ Ort]</w:t>
                                          </w:r>
                                        </w:p>
                                      </w:tc>
                                    </w:sdtContent>
                                  </w:sdt>
                                  <w:tc>
                                    <w:tcPr>
                                      <w:tcW w:w="252" w:type="pct"/>
                                    </w:tcPr>
                                    <w:p w:rsidR="00D95CEC" w:rsidRPr="00E04A01" w:rsidRDefault="00D95CEC">
                                      <w:pPr>
                                        <w:pStyle w:val="Kontaktinformationen"/>
                                      </w:pPr>
                                    </w:p>
                                  </w:tc>
                                  <w:tc>
                                    <w:tcPr>
                                      <w:tcW w:w="1501" w:type="pct"/>
                                    </w:tcPr>
                                    <w:p w:rsidR="00D95CEC" w:rsidRPr="00E04A01" w:rsidRDefault="00D95CEC">
                                      <w:pPr>
                                        <w:pStyle w:val="Kontaktinformationen"/>
                                        <w:jc w:val="center"/>
                                      </w:pPr>
                                      <w:r w:rsidRPr="00E04A01">
                                        <w:t>T.</w:t>
                                      </w:r>
                                      <w:sdt>
                                        <w:sdtPr>
                                          <w:alias w:val="Telefon geschäftlich"/>
                                          <w:tag w:val=""/>
                                          <w:id w:val="400953974"/>
                                          <w:showingPlcHdr/>
                                          <w:dataBinding w:prefixMappings="xmlns:ns0='http://schemas.microsoft.com/office/2006/coverPageProps' " w:xpath="/ns0:CoverPageProperties[1]/ns0:CompanyPhone[1]" w:storeItemID="{55AF091B-3C7A-41E3-B477-F2FDAA23CFDA}"/>
                                          <w15:appearance w15:val="hidden"/>
                                          <w:text/>
                                        </w:sdtPr>
                                        <w:sdtContent>
                                          <w:r w:rsidRPr="00E04A01">
                                            <w:t>[Telefon]</w:t>
                                          </w:r>
                                        </w:sdtContent>
                                      </w:sdt>
                                    </w:p>
                                    <w:p w:rsidR="00D95CEC" w:rsidRPr="00E04A01" w:rsidRDefault="00D95CEC">
                                      <w:pPr>
                                        <w:pStyle w:val="Kontaktinformationen"/>
                                        <w:jc w:val="center"/>
                                      </w:pPr>
                                      <w:r w:rsidRPr="00E04A01">
                                        <w:t>F.</w:t>
                                      </w:r>
                                      <w:sdt>
                                        <w:sdtPr>
                                          <w:alias w:val="Fax"/>
                                          <w:tag w:val=""/>
                                          <w:id w:val="2064066735"/>
                                          <w:showingPlcHdr/>
                                          <w:dataBinding w:prefixMappings="xmlns:ns0='http://schemas.microsoft.com/office/2006/coverPageProps' " w:xpath="/ns0:CoverPageProperties[1]/ns0:CompanyFax[1]" w:storeItemID="{55AF091B-3C7A-41E3-B477-F2FDAA23CFDA}"/>
                                          <w15:appearance w15:val="hidden"/>
                                          <w:text/>
                                        </w:sdtPr>
                                        <w:sdtContent>
                                          <w:r w:rsidRPr="00E04A01">
                                            <w:t>[Fax]</w:t>
                                          </w:r>
                                        </w:sdtContent>
                                      </w:sdt>
                                    </w:p>
                                  </w:tc>
                                  <w:tc>
                                    <w:tcPr>
                                      <w:tcW w:w="252" w:type="pct"/>
                                    </w:tcPr>
                                    <w:p w:rsidR="00D95CEC" w:rsidRPr="00E04A01" w:rsidRDefault="00D95CEC">
                                      <w:pPr>
                                        <w:pStyle w:val="Kontaktinformationen"/>
                                      </w:pPr>
                                    </w:p>
                                  </w:tc>
                                  <w:tc>
                                    <w:tcPr>
                                      <w:tcW w:w="1500" w:type="pct"/>
                                    </w:tcPr>
                                    <w:sdt>
                                      <w:sdtPr>
                                        <w:alias w:val="E-Mail"/>
                                        <w:tag w:val=""/>
                                        <w:id w:val="408588402"/>
                                        <w:showingPlcHdr/>
                                        <w:dataBinding w:prefixMappings="xmlns:ns0='http://schemas.microsoft.com/office/2006/coverPageProps' " w:xpath="/ns0:CoverPageProperties[1]/ns0:CompanyEmail[1]" w:storeItemID="{55AF091B-3C7A-41E3-B477-F2FDAA23CFDA}"/>
                                        <w15:appearance w15:val="hidden"/>
                                        <w:text/>
                                      </w:sdtPr>
                                      <w:sdtContent>
                                        <w:p w:rsidR="00D95CEC" w:rsidRPr="00E04A01" w:rsidRDefault="00D95CEC">
                                          <w:pPr>
                                            <w:pStyle w:val="Kontaktinformationen"/>
                                            <w:jc w:val="right"/>
                                          </w:pPr>
                                          <w:r w:rsidRPr="00E04A01">
                                            <w:t>[E-Mail-Adresse]</w:t>
                                          </w:r>
                                        </w:p>
                                      </w:sdtContent>
                                    </w:sdt>
                                    <w:p w:rsidR="00D95CEC" w:rsidRPr="00E04A01" w:rsidRDefault="00D95CEC">
                                      <w:pPr>
                                        <w:pStyle w:val="Kontaktinformationen"/>
                                        <w:jc w:val="right"/>
                                      </w:pPr>
                                      <w:sdt>
                                        <w:sdtPr>
                                          <w:alias w:val="Internetadresse"/>
                                          <w:tag w:val=""/>
                                          <w:id w:val="-829355191"/>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E04A01">
                                            <w:t>[Internetadresse]</w:t>
                                          </w:r>
                                        </w:sdtContent>
                                      </w:sdt>
                                    </w:p>
                                  </w:tc>
                                </w:tr>
                              </w:tbl>
                              <w:p w:rsidR="00D95CEC" w:rsidRPr="00E04A01" w:rsidRDefault="00D95CEC">
                                <w:pPr>
                                  <w:pStyle w:val="Tabellenbereich"/>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452D199" id="Textfeld  10" o:spid="_x0000_s1027" type="#_x0000_t202" alt="Textfeld zur Anzeige von Kontaktinformationen zum Unternehmen" style="position:absolute;margin-left:0;margin-top:0;width:468pt;height:48.95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Kontaktinformationen des Unternehmens"/>
                          </w:tblPr>
                          <w:tblGrid>
                            <w:gridCol w:w="2757"/>
                            <w:gridCol w:w="465"/>
                            <w:gridCol w:w="2768"/>
                            <w:gridCol w:w="465"/>
                            <w:gridCol w:w="2764"/>
                          </w:tblGrid>
                          <w:tr w:rsidR="00D95CEC" w:rsidRPr="00E04A01">
                            <w:sdt>
                              <w:sdtPr>
                                <w:alias w:val="Adresse"/>
                                <w:tag w:val=""/>
                                <w:id w:val="-681906019"/>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D95CEC" w:rsidRPr="00E04A01" w:rsidRDefault="00D95CEC">
                                    <w:pPr>
                                      <w:pStyle w:val="Kontaktinformationen"/>
                                    </w:pPr>
                                    <w:r w:rsidRPr="00E04A01">
                                      <w:t>[Straße Hausnummer]</w:t>
                                    </w:r>
                                    <w:r w:rsidRPr="00E04A01">
                                      <w:br/>
                                      <w:t>[PLZ Ort]</w:t>
                                    </w:r>
                                  </w:p>
                                </w:tc>
                              </w:sdtContent>
                            </w:sdt>
                            <w:tc>
                              <w:tcPr>
                                <w:tcW w:w="252" w:type="pct"/>
                              </w:tcPr>
                              <w:p w:rsidR="00D95CEC" w:rsidRPr="00E04A01" w:rsidRDefault="00D95CEC">
                                <w:pPr>
                                  <w:pStyle w:val="Kontaktinformationen"/>
                                </w:pPr>
                              </w:p>
                            </w:tc>
                            <w:tc>
                              <w:tcPr>
                                <w:tcW w:w="1501" w:type="pct"/>
                              </w:tcPr>
                              <w:p w:rsidR="00D95CEC" w:rsidRPr="00E04A01" w:rsidRDefault="00D95CEC">
                                <w:pPr>
                                  <w:pStyle w:val="Kontaktinformationen"/>
                                  <w:jc w:val="center"/>
                                </w:pPr>
                                <w:r w:rsidRPr="00E04A01">
                                  <w:t>T.</w:t>
                                </w:r>
                                <w:sdt>
                                  <w:sdtPr>
                                    <w:alias w:val="Telefon geschäftlich"/>
                                    <w:tag w:val=""/>
                                    <w:id w:val="400953974"/>
                                    <w:showingPlcHdr/>
                                    <w:dataBinding w:prefixMappings="xmlns:ns0='http://schemas.microsoft.com/office/2006/coverPageProps' " w:xpath="/ns0:CoverPageProperties[1]/ns0:CompanyPhone[1]" w:storeItemID="{55AF091B-3C7A-41E3-B477-F2FDAA23CFDA}"/>
                                    <w15:appearance w15:val="hidden"/>
                                    <w:text/>
                                  </w:sdtPr>
                                  <w:sdtContent>
                                    <w:r w:rsidRPr="00E04A01">
                                      <w:t>[Telefon]</w:t>
                                    </w:r>
                                  </w:sdtContent>
                                </w:sdt>
                              </w:p>
                              <w:p w:rsidR="00D95CEC" w:rsidRPr="00E04A01" w:rsidRDefault="00D95CEC">
                                <w:pPr>
                                  <w:pStyle w:val="Kontaktinformationen"/>
                                  <w:jc w:val="center"/>
                                </w:pPr>
                                <w:r w:rsidRPr="00E04A01">
                                  <w:t>F.</w:t>
                                </w:r>
                                <w:sdt>
                                  <w:sdtPr>
                                    <w:alias w:val="Fax"/>
                                    <w:tag w:val=""/>
                                    <w:id w:val="2064066735"/>
                                    <w:showingPlcHdr/>
                                    <w:dataBinding w:prefixMappings="xmlns:ns0='http://schemas.microsoft.com/office/2006/coverPageProps' " w:xpath="/ns0:CoverPageProperties[1]/ns0:CompanyFax[1]" w:storeItemID="{55AF091B-3C7A-41E3-B477-F2FDAA23CFDA}"/>
                                    <w15:appearance w15:val="hidden"/>
                                    <w:text/>
                                  </w:sdtPr>
                                  <w:sdtContent>
                                    <w:r w:rsidRPr="00E04A01">
                                      <w:t>[Fax]</w:t>
                                    </w:r>
                                  </w:sdtContent>
                                </w:sdt>
                              </w:p>
                            </w:tc>
                            <w:tc>
                              <w:tcPr>
                                <w:tcW w:w="252" w:type="pct"/>
                              </w:tcPr>
                              <w:p w:rsidR="00D95CEC" w:rsidRPr="00E04A01" w:rsidRDefault="00D95CEC">
                                <w:pPr>
                                  <w:pStyle w:val="Kontaktinformationen"/>
                                </w:pPr>
                              </w:p>
                            </w:tc>
                            <w:tc>
                              <w:tcPr>
                                <w:tcW w:w="1500" w:type="pct"/>
                              </w:tcPr>
                              <w:sdt>
                                <w:sdtPr>
                                  <w:alias w:val="E-Mail"/>
                                  <w:tag w:val=""/>
                                  <w:id w:val="408588402"/>
                                  <w:showingPlcHdr/>
                                  <w:dataBinding w:prefixMappings="xmlns:ns0='http://schemas.microsoft.com/office/2006/coverPageProps' " w:xpath="/ns0:CoverPageProperties[1]/ns0:CompanyEmail[1]" w:storeItemID="{55AF091B-3C7A-41E3-B477-F2FDAA23CFDA}"/>
                                  <w15:appearance w15:val="hidden"/>
                                  <w:text/>
                                </w:sdtPr>
                                <w:sdtContent>
                                  <w:p w:rsidR="00D95CEC" w:rsidRPr="00E04A01" w:rsidRDefault="00D95CEC">
                                    <w:pPr>
                                      <w:pStyle w:val="Kontaktinformationen"/>
                                      <w:jc w:val="right"/>
                                    </w:pPr>
                                    <w:r w:rsidRPr="00E04A01">
                                      <w:t>[E-Mail-Adresse]</w:t>
                                    </w:r>
                                  </w:p>
                                </w:sdtContent>
                              </w:sdt>
                              <w:p w:rsidR="00D95CEC" w:rsidRPr="00E04A01" w:rsidRDefault="00D95CEC">
                                <w:pPr>
                                  <w:pStyle w:val="Kontaktinformationen"/>
                                  <w:jc w:val="right"/>
                                </w:pPr>
                                <w:sdt>
                                  <w:sdtPr>
                                    <w:alias w:val="Internetadresse"/>
                                    <w:tag w:val=""/>
                                    <w:id w:val="-829355191"/>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E04A01">
                                      <w:t>[Internetadresse]</w:t>
                                    </w:r>
                                  </w:sdtContent>
                                </w:sdt>
                              </w:p>
                            </w:tc>
                          </w:tr>
                        </w:tbl>
                        <w:p w:rsidR="00D95CEC" w:rsidRPr="00E04A01" w:rsidRDefault="00D95CEC">
                          <w:pPr>
                            <w:pStyle w:val="Tabellenbereich"/>
                          </w:pPr>
                        </w:p>
                      </w:txbxContent>
                    </v:textbox>
                    <w10:wrap type="topAndBottom" anchorx="margin" anchory="margin"/>
                  </v:shape>
                </w:pict>
              </mc:Fallback>
            </mc:AlternateContent>
          </w:r>
        </w:p>
        <w:p w:rsidR="002F6C1A" w:rsidRPr="00E04A01" w:rsidRDefault="002F6C1A"/>
        <w:p w:rsidR="002F6C1A" w:rsidRDefault="002F6C1A">
          <w: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667155709"/>
            <w:docPartObj>
              <w:docPartGallery w:val="Table of Contents"/>
              <w:docPartUnique/>
            </w:docPartObj>
          </w:sdtPr>
          <w:sdtEndPr>
            <w:rPr>
              <w:b/>
              <w:bCs/>
            </w:rPr>
          </w:sdtEndPr>
          <w:sdtContent>
            <w:p w:rsidR="00DF5540" w:rsidRPr="00BC66FC" w:rsidRDefault="00DF5540">
              <w:pPr>
                <w:pStyle w:val="Inhaltsverzeichnisberschrift"/>
              </w:pPr>
              <w:r w:rsidRPr="00BC66FC">
                <w:t>Inhaltsverzeichnis</w:t>
              </w:r>
            </w:p>
            <w:p w:rsidR="00721F0A" w:rsidRDefault="000708DE">
              <w:pPr>
                <w:pStyle w:val="Verzeichnis1"/>
                <w:rPr>
                  <w:b w:val="0"/>
                  <w:noProof/>
                  <w:color w:val="auto"/>
                  <w:sz w:val="22"/>
                  <w:szCs w:val="22"/>
                </w:rPr>
              </w:pPr>
              <w:r>
                <w:rPr>
                  <w:b w:val="0"/>
                </w:rPr>
                <w:fldChar w:fldCharType="begin"/>
              </w:r>
              <w:r>
                <w:rPr>
                  <w:b w:val="0"/>
                </w:rPr>
                <w:instrText xml:space="preserve"> TOC \o "1-2" \n "2-2" \h \z \u </w:instrText>
              </w:r>
              <w:r>
                <w:rPr>
                  <w:b w:val="0"/>
                </w:rPr>
                <w:fldChar w:fldCharType="separate"/>
              </w:r>
              <w:hyperlink w:anchor="_Toc447794794" w:history="1">
                <w:r w:rsidR="00721F0A" w:rsidRPr="001C3FCA">
                  <w:rPr>
                    <w:rStyle w:val="Hyperlink"/>
                    <w:noProof/>
                  </w:rPr>
                  <w:t>Zusammenfassung</w:t>
                </w:r>
                <w:r w:rsidR="00721F0A">
                  <w:rPr>
                    <w:noProof/>
                    <w:webHidden/>
                  </w:rPr>
                  <w:tab/>
                </w:r>
                <w:r w:rsidR="00721F0A">
                  <w:rPr>
                    <w:noProof/>
                    <w:webHidden/>
                  </w:rPr>
                  <w:fldChar w:fldCharType="begin"/>
                </w:r>
                <w:r w:rsidR="00721F0A">
                  <w:rPr>
                    <w:noProof/>
                    <w:webHidden/>
                  </w:rPr>
                  <w:instrText xml:space="preserve"> PAGEREF _Toc447794794 \h </w:instrText>
                </w:r>
                <w:r w:rsidR="00721F0A">
                  <w:rPr>
                    <w:noProof/>
                    <w:webHidden/>
                  </w:rPr>
                </w:r>
                <w:r w:rsidR="00721F0A">
                  <w:rPr>
                    <w:noProof/>
                    <w:webHidden/>
                  </w:rPr>
                  <w:fldChar w:fldCharType="separate"/>
                </w:r>
                <w:r w:rsidR="00721F0A">
                  <w:rPr>
                    <w:noProof/>
                    <w:webHidden/>
                  </w:rPr>
                  <w:t>2</w:t>
                </w:r>
                <w:r w:rsidR="00721F0A">
                  <w:rPr>
                    <w:noProof/>
                    <w:webHidden/>
                  </w:rPr>
                  <w:fldChar w:fldCharType="end"/>
                </w:r>
              </w:hyperlink>
            </w:p>
            <w:p w:rsidR="00721F0A" w:rsidRDefault="00721F0A">
              <w:pPr>
                <w:pStyle w:val="Verzeichnis1"/>
                <w:rPr>
                  <w:b w:val="0"/>
                  <w:noProof/>
                  <w:color w:val="auto"/>
                  <w:sz w:val="22"/>
                  <w:szCs w:val="22"/>
                </w:rPr>
              </w:pPr>
              <w:hyperlink w:anchor="_Toc447794795" w:history="1">
                <w:r w:rsidRPr="001C3FCA">
                  <w:rPr>
                    <w:rStyle w:val="Hyperlink"/>
                    <w:noProof/>
                  </w:rPr>
                  <w:t>Aufgabenbeschreibung</w:t>
                </w:r>
                <w:r>
                  <w:rPr>
                    <w:noProof/>
                    <w:webHidden/>
                  </w:rPr>
                  <w:tab/>
                </w:r>
                <w:r>
                  <w:rPr>
                    <w:noProof/>
                    <w:webHidden/>
                  </w:rPr>
                  <w:fldChar w:fldCharType="begin"/>
                </w:r>
                <w:r>
                  <w:rPr>
                    <w:noProof/>
                    <w:webHidden/>
                  </w:rPr>
                  <w:instrText xml:space="preserve"> PAGEREF _Toc447794795 \h </w:instrText>
                </w:r>
                <w:r>
                  <w:rPr>
                    <w:noProof/>
                    <w:webHidden/>
                  </w:rPr>
                </w:r>
                <w:r>
                  <w:rPr>
                    <w:noProof/>
                    <w:webHidden/>
                  </w:rPr>
                  <w:fldChar w:fldCharType="separate"/>
                </w:r>
                <w:r>
                  <w:rPr>
                    <w:noProof/>
                    <w:webHidden/>
                  </w:rPr>
                  <w:t>2</w:t>
                </w:r>
                <w:r>
                  <w:rPr>
                    <w:noProof/>
                    <w:webHidden/>
                  </w:rPr>
                  <w:fldChar w:fldCharType="end"/>
                </w:r>
              </w:hyperlink>
            </w:p>
            <w:p w:rsidR="00721F0A" w:rsidRDefault="00721F0A">
              <w:pPr>
                <w:pStyle w:val="Verzeichnis2"/>
                <w:tabs>
                  <w:tab w:val="right" w:leader="dot" w:pos="9737"/>
                </w:tabs>
                <w:rPr>
                  <w:noProof/>
                  <w:color w:val="auto"/>
                  <w:szCs w:val="22"/>
                </w:rPr>
              </w:pPr>
              <w:hyperlink w:anchor="_Toc447794796" w:history="1">
                <w:r w:rsidRPr="001C3FCA">
                  <w:rPr>
                    <w:rStyle w:val="Hyperlink"/>
                    <w:noProof/>
                  </w:rPr>
                  <w:t>Speichwerk</w:t>
                </w:r>
              </w:hyperlink>
            </w:p>
            <w:p w:rsidR="00721F0A" w:rsidRDefault="00721F0A">
              <w:pPr>
                <w:pStyle w:val="Verzeichnis2"/>
                <w:tabs>
                  <w:tab w:val="right" w:leader="dot" w:pos="9737"/>
                </w:tabs>
                <w:rPr>
                  <w:noProof/>
                  <w:color w:val="auto"/>
                  <w:szCs w:val="22"/>
                </w:rPr>
              </w:pPr>
              <w:hyperlink w:anchor="_Toc447794797" w:history="1">
                <w:r w:rsidRPr="001C3FCA">
                  <w:rPr>
                    <w:rStyle w:val="Hyperlink"/>
                    <w:noProof/>
                  </w:rPr>
                  <w:t>Speichwerk</w:t>
                </w:r>
              </w:hyperlink>
            </w:p>
            <w:p w:rsidR="00721F0A" w:rsidRDefault="00721F0A">
              <w:pPr>
                <w:pStyle w:val="Verzeichnis2"/>
                <w:tabs>
                  <w:tab w:val="right" w:leader="dot" w:pos="9737"/>
                </w:tabs>
                <w:rPr>
                  <w:noProof/>
                  <w:color w:val="auto"/>
                  <w:szCs w:val="22"/>
                </w:rPr>
              </w:pPr>
              <w:hyperlink w:anchor="_Toc447794798" w:history="1">
                <w:r w:rsidRPr="00721F0A">
                  <w:rPr>
                    <w:rStyle w:val="Hyperlink"/>
                    <w:sz w:val="20"/>
                  </w:rPr>
                  <w:t>_Toc44</w:t>
                </w:r>
                <w:r w:rsidRPr="00721F0A">
                  <w:rPr>
                    <w:rStyle w:val="Hyperlink"/>
                    <w:sz w:val="20"/>
                  </w:rPr>
                  <w:t>7</w:t>
                </w:r>
                <w:r w:rsidRPr="00721F0A">
                  <w:rPr>
                    <w:rStyle w:val="Hyperlink"/>
                    <w:sz w:val="20"/>
                  </w:rPr>
                  <w:t>794798</w:t>
                </w:r>
              </w:hyperlink>
            </w:p>
            <w:p w:rsidR="00842863" w:rsidRPr="00BC66FC" w:rsidRDefault="000708DE">
              <w:r>
                <w:rPr>
                  <w:b/>
                  <w:sz w:val="26"/>
                </w:rPr>
                <w:fldChar w:fldCharType="end"/>
              </w:r>
            </w:p>
          </w:sdtContent>
        </w:sdt>
      </w:sdtContent>
    </w:sdt>
    <w:p w:rsidR="00842863" w:rsidRPr="00BC66FC" w:rsidRDefault="00842863">
      <w:pPr>
        <w:sectPr w:rsidR="00842863" w:rsidRPr="00BC66FC" w:rsidSect="00DB1C3D">
          <w:pgSz w:w="11907" w:h="16839" w:code="9"/>
          <w:pgMar w:top="1080" w:right="1080" w:bottom="1080" w:left="1080" w:header="720" w:footer="576" w:gutter="0"/>
          <w:pgNumType w:start="0"/>
          <w:cols w:space="720"/>
          <w:titlePg/>
          <w:docGrid w:linePitch="360"/>
        </w:sectPr>
      </w:pPr>
    </w:p>
    <w:p w:rsidR="00842863" w:rsidRPr="00BC66FC" w:rsidRDefault="00DD5323">
      <w:pPr>
        <w:pStyle w:val="berschrift1"/>
      </w:pPr>
      <w:bookmarkStart w:id="0" w:name="_Toc447794794"/>
      <w:r w:rsidRPr="00BC66FC">
        <w:lastRenderedPageBreak/>
        <w:t>Zusammenfassung</w:t>
      </w:r>
      <w:bookmarkEnd w:id="0"/>
    </w:p>
    <w:p w:rsidR="00FA7EEE" w:rsidRDefault="00FA7EEE"/>
    <w:p w:rsidR="00FA7EEE" w:rsidRDefault="00FA7EEE"/>
    <w:p w:rsidR="00FA7EEE" w:rsidRDefault="00FA7EEE"/>
    <w:p w:rsidR="00FA7EEE" w:rsidRDefault="00FA7EEE"/>
    <w:p w:rsidR="00FA7EEE" w:rsidRPr="00BC66FC" w:rsidRDefault="00FA7EEE">
      <w:r>
        <w:br w:type="page"/>
      </w:r>
    </w:p>
    <w:p w:rsidR="00D95CEC" w:rsidRDefault="00D95CEC" w:rsidP="00D95CEC">
      <w:pPr>
        <w:pStyle w:val="berschrift1"/>
      </w:pPr>
      <w:bookmarkStart w:id="1" w:name="_Toc447794795"/>
      <w:r>
        <w:lastRenderedPageBreak/>
        <w:t>Aufgabenbeschreibung</w:t>
      </w:r>
      <w:bookmarkEnd w:id="1"/>
    </w:p>
    <w:p w:rsidR="00B84089" w:rsidRDefault="00B84089" w:rsidP="00B84089">
      <w:r>
        <w:t>Spezifikationen des Prozessors:</w:t>
      </w:r>
    </w:p>
    <w:p w:rsidR="00B84089" w:rsidRPr="00B84089" w:rsidRDefault="00B84089" w:rsidP="00B84089">
      <w:r>
        <w:t>Datenbus: 16 Bit</w:t>
      </w:r>
      <w:r>
        <w:br/>
        <w:t>Adressbus: 8 Bit</w:t>
      </w:r>
    </w:p>
    <w:p w:rsidR="00D95CEC" w:rsidRDefault="00D95CEC" w:rsidP="00D95CEC">
      <w:pPr>
        <w:rPr>
          <w:b/>
          <w:u w:val="single"/>
        </w:rPr>
      </w:pPr>
      <w:r w:rsidRPr="00D95CEC">
        <w:rPr>
          <w:b/>
          <w:u w:val="single"/>
        </w:rPr>
        <w:t>Befehlsausführung im Leitwerk:</w:t>
      </w:r>
    </w:p>
    <w:p w:rsidR="00D95CEC" w:rsidRPr="00272E91" w:rsidRDefault="00D95CEC" w:rsidP="00D95CEC">
      <w:pPr>
        <w:pStyle w:val="Listenabsatz"/>
        <w:numPr>
          <w:ilvl w:val="0"/>
          <w:numId w:val="5"/>
        </w:numPr>
      </w:pPr>
      <w:r w:rsidRPr="00272E91">
        <w:t>Befehl aus dem Speicher ins Befehlsregister laden (FETCH CYCLE)</w:t>
      </w:r>
    </w:p>
    <w:p w:rsidR="00D95CEC" w:rsidRPr="00272E91" w:rsidRDefault="00D95CEC" w:rsidP="00D95CEC">
      <w:pPr>
        <w:pStyle w:val="Listenabsatz"/>
        <w:numPr>
          <w:ilvl w:val="0"/>
          <w:numId w:val="5"/>
        </w:numPr>
      </w:pPr>
      <w:r w:rsidRPr="00272E91">
        <w:t>Befehlsentschlüsselung (DECODE CYCLE)</w:t>
      </w:r>
    </w:p>
    <w:p w:rsidR="00D95CEC" w:rsidRPr="00272E91" w:rsidRDefault="00D95CEC" w:rsidP="00D95CEC">
      <w:pPr>
        <w:pStyle w:val="Listenabsatz"/>
        <w:numPr>
          <w:ilvl w:val="0"/>
          <w:numId w:val="5"/>
        </w:numPr>
      </w:pPr>
      <w:r w:rsidRPr="00272E91">
        <w:t>Laden der Operanden (Operand FETCH)</w:t>
      </w:r>
    </w:p>
    <w:p w:rsidR="00D95CEC" w:rsidRPr="00272E91" w:rsidRDefault="00D95CEC" w:rsidP="00D95CEC">
      <w:pPr>
        <w:pStyle w:val="Listenabsatz"/>
        <w:numPr>
          <w:ilvl w:val="0"/>
          <w:numId w:val="5"/>
        </w:numPr>
      </w:pPr>
      <w:r w:rsidRPr="00272E91">
        <w:t>Befehlsausführung (Execution Cycle)</w:t>
      </w:r>
    </w:p>
    <w:p w:rsidR="00D95CEC" w:rsidRPr="00272E91" w:rsidRDefault="00D95CEC" w:rsidP="00D95CEC">
      <w:pPr>
        <w:pStyle w:val="Listenabsatz"/>
        <w:numPr>
          <w:ilvl w:val="0"/>
          <w:numId w:val="5"/>
        </w:numPr>
      </w:pPr>
      <w:r w:rsidRPr="00272E91">
        <w:t xml:space="preserve">Rückschreiben der </w:t>
      </w:r>
      <w:r w:rsidR="00272E91" w:rsidRPr="00272E91">
        <w:t>Ergebnisse</w:t>
      </w:r>
      <w:r w:rsidRPr="00272E91">
        <w:t xml:space="preserve"> (Write Back)</w:t>
      </w:r>
    </w:p>
    <w:p w:rsidR="00272E91" w:rsidRDefault="00272E91" w:rsidP="00272E91">
      <w:pPr>
        <w:rPr>
          <w:b/>
          <w:u w:val="single"/>
        </w:rPr>
      </w:pPr>
      <w:r>
        <w:rPr>
          <w:b/>
          <w:noProof/>
          <w:u w:val="single"/>
        </w:rPr>
        <mc:AlternateContent>
          <mc:Choice Requires="wpg">
            <w:drawing>
              <wp:anchor distT="0" distB="0" distL="114300" distR="114300" simplePos="0" relativeHeight="251675648" behindDoc="0" locked="0" layoutInCell="1" allowOverlap="1" wp14:anchorId="2BADB88D" wp14:editId="428DD54F">
                <wp:simplePos x="0" y="0"/>
                <wp:positionH relativeFrom="column">
                  <wp:posOffset>1288745</wp:posOffset>
                </wp:positionH>
                <wp:positionV relativeFrom="paragraph">
                  <wp:posOffset>116256</wp:posOffset>
                </wp:positionV>
                <wp:extent cx="3315264" cy="3198221"/>
                <wp:effectExtent l="228600" t="0" r="19050" b="250190"/>
                <wp:wrapSquare wrapText="bothSides"/>
                <wp:docPr id="206" name="Gruppieren 206"/>
                <wp:cNvGraphicFramePr/>
                <a:graphic xmlns:a="http://schemas.openxmlformats.org/drawingml/2006/main">
                  <a:graphicData uri="http://schemas.microsoft.com/office/word/2010/wordprocessingGroup">
                    <wpg:wgp>
                      <wpg:cNvGrpSpPr/>
                      <wpg:grpSpPr>
                        <a:xfrm>
                          <a:off x="0" y="0"/>
                          <a:ext cx="3315264" cy="3198221"/>
                          <a:chOff x="0" y="0"/>
                          <a:chExt cx="3315264" cy="3198221"/>
                        </a:xfrm>
                      </wpg:grpSpPr>
                      <wpg:grpSp>
                        <wpg:cNvPr id="173" name="Gruppieren 3"/>
                        <wpg:cNvGrpSpPr/>
                        <wpg:grpSpPr>
                          <a:xfrm>
                            <a:off x="1170432" y="0"/>
                            <a:ext cx="967085" cy="967085"/>
                            <a:chOff x="1173713" y="0"/>
                            <a:chExt cx="967085" cy="967085"/>
                          </a:xfrm>
                        </wpg:grpSpPr>
                        <wps:wsp>
                          <wps:cNvPr id="174" name="Ellipse 174"/>
                          <wps:cNvSpPr/>
                          <wps:spPr>
                            <a:xfrm>
                              <a:off x="1173713" y="0"/>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75" name="Ellipse 4"/>
                          <wps:cNvSpPr/>
                          <wps:spPr>
                            <a:xfrm>
                              <a:off x="1315339" y="141626"/>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w:t>
                                </w:r>
                              </w:p>
                            </w:txbxContent>
                          </wps:txbx>
                          <wps:bodyPr spcFirstLastPara="0" vert="horz" wrap="square" lIns="53340" tIns="53340" rIns="53340" bIns="53340" numCol="1" spcCol="1270" anchor="ctr" anchorCtr="0">
                            <a:noAutofit/>
                          </wps:bodyPr>
                        </wps:wsp>
                      </wpg:grpSp>
                      <wpg:grpSp>
                        <wpg:cNvPr id="176" name="Gruppieren 4"/>
                        <wpg:cNvGrpSpPr/>
                        <wpg:grpSpPr>
                          <a:xfrm>
                            <a:off x="2106777" y="738835"/>
                            <a:ext cx="256362" cy="326391"/>
                            <a:chOff x="2110060" y="742458"/>
                            <a:chExt cx="256362" cy="326391"/>
                          </a:xfrm>
                        </wpg:grpSpPr>
                        <wps:wsp>
                          <wps:cNvPr id="177" name="Pfeil nach rechts 177"/>
                          <wps:cNvSpPr/>
                          <wps:spPr>
                            <a:xfrm rot="2160000">
                              <a:off x="2110060" y="742458"/>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78" name="Pfeil nach rechts 6"/>
                          <wps:cNvSpPr/>
                          <wps:spPr>
                            <a:xfrm rot="2160000">
                              <a:off x="2117404" y="785133"/>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g:grpSp>
                        <wpg:cNvPr id="179" name="Gruppieren 5"/>
                        <wpg:cNvGrpSpPr/>
                        <wpg:grpSpPr>
                          <a:xfrm>
                            <a:off x="2348179" y="855879"/>
                            <a:ext cx="967085" cy="967085"/>
                            <a:chOff x="2347425" y="852752"/>
                            <a:chExt cx="967085" cy="967085"/>
                          </a:xfrm>
                        </wpg:grpSpPr>
                        <wps:wsp>
                          <wps:cNvPr id="180" name="Ellipse 180"/>
                          <wps:cNvSpPr/>
                          <wps:spPr>
                            <a:xfrm>
                              <a:off x="2347425" y="852752"/>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81" name="Ellipse 8"/>
                          <wps:cNvSpPr/>
                          <wps:spPr>
                            <a:xfrm>
                              <a:off x="2489051" y="994378"/>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w:t>
                                </w:r>
                              </w:p>
                            </w:txbxContent>
                          </wps:txbx>
                          <wps:bodyPr spcFirstLastPara="0" vert="horz" wrap="square" lIns="53340" tIns="53340" rIns="53340" bIns="53340" numCol="1" spcCol="1270" anchor="ctr" anchorCtr="0">
                            <a:noAutofit/>
                          </wps:bodyPr>
                        </wps:wsp>
                      </wpg:grpSp>
                      <wpg:grpSp>
                        <wpg:cNvPr id="182" name="Gruppieren 6"/>
                        <wpg:cNvGrpSpPr/>
                        <wpg:grpSpPr>
                          <a:xfrm>
                            <a:off x="2443277" y="1887322"/>
                            <a:ext cx="326391" cy="256362"/>
                            <a:chOff x="2445855" y="1891104"/>
                            <a:chExt cx="326391" cy="256362"/>
                          </a:xfrm>
                        </wpg:grpSpPr>
                        <wps:wsp>
                          <wps:cNvPr id="183" name="Pfeil nach rechts 183"/>
                          <wps:cNvSpPr/>
                          <wps:spPr>
                            <a:xfrm rot="6480000">
                              <a:off x="2480870" y="1856089"/>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84" name="Pfeil nach rechts 10"/>
                          <wps:cNvSpPr/>
                          <wps:spPr>
                            <a:xfrm rot="17280000">
                              <a:off x="2531208" y="1884795"/>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g:grpSp>
                        <wpg:cNvPr id="185" name="Gruppieren 7"/>
                        <wpg:cNvGrpSpPr/>
                        <wpg:grpSpPr>
                          <a:xfrm>
                            <a:off x="1894637" y="2231136"/>
                            <a:ext cx="967085" cy="967085"/>
                            <a:chOff x="1899107" y="2232534"/>
                            <a:chExt cx="967085" cy="967085"/>
                          </a:xfrm>
                        </wpg:grpSpPr>
                        <wps:wsp>
                          <wps:cNvPr id="186" name="Ellipse 186"/>
                          <wps:cNvSpPr/>
                          <wps:spPr>
                            <a:xfrm>
                              <a:off x="1899107" y="2232534"/>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87" name="Ellipse 12"/>
                          <wps:cNvSpPr/>
                          <wps:spPr>
                            <a:xfrm>
                              <a:off x="2040733" y="2374160"/>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III</w:t>
                                </w:r>
                              </w:p>
                            </w:txbxContent>
                          </wps:txbx>
                          <wps:bodyPr spcFirstLastPara="0" vert="horz" wrap="square" lIns="53340" tIns="53340" rIns="53340" bIns="53340" numCol="1" spcCol="1270" anchor="ctr" anchorCtr="0">
                            <a:noAutofit/>
                          </wps:bodyPr>
                        </wps:wsp>
                      </wpg:grpSp>
                      <wpg:grpSp>
                        <wpg:cNvPr id="191" name="Gruppieren 9"/>
                        <wpg:cNvGrpSpPr/>
                        <wpg:grpSpPr>
                          <a:xfrm>
                            <a:off x="446227" y="2231136"/>
                            <a:ext cx="967085" cy="967085"/>
                            <a:chOff x="448319" y="2232534"/>
                            <a:chExt cx="967085" cy="967085"/>
                          </a:xfrm>
                        </wpg:grpSpPr>
                        <wps:wsp>
                          <wps:cNvPr id="192" name="Ellipse 192"/>
                          <wps:cNvSpPr/>
                          <wps:spPr>
                            <a:xfrm>
                              <a:off x="448319" y="2232534"/>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3" name="Ellipse 16"/>
                          <wps:cNvSpPr/>
                          <wps:spPr>
                            <a:xfrm>
                              <a:off x="589945" y="2374160"/>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wps:txbx>
                          <wps:bodyPr spcFirstLastPara="0" vert="horz" wrap="square" lIns="53340" tIns="53340" rIns="53340" bIns="53340" numCol="1" spcCol="1270" anchor="ctr" anchorCtr="0">
                            <a:noAutofit/>
                          </wps:bodyPr>
                        </wps:wsp>
                      </wpg:grpSp>
                      <wpg:grpSp>
                        <wpg:cNvPr id="194" name="Gruppieren 10"/>
                        <wpg:cNvGrpSpPr/>
                        <wpg:grpSpPr>
                          <a:xfrm>
                            <a:off x="548640" y="1901952"/>
                            <a:ext cx="326391" cy="256362"/>
                            <a:chOff x="546748" y="1904905"/>
                            <a:chExt cx="326391" cy="256362"/>
                          </a:xfrm>
                        </wpg:grpSpPr>
                        <wps:wsp>
                          <wps:cNvPr id="195" name="Pfeil nach rechts 195"/>
                          <wps:cNvSpPr/>
                          <wps:spPr>
                            <a:xfrm rot="15120000">
                              <a:off x="581763" y="1869890"/>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96" name="Pfeil nach rechts 18"/>
                          <wps:cNvSpPr/>
                          <wps:spPr>
                            <a:xfrm rot="25920000">
                              <a:off x="632101" y="1971740"/>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g:grpSp>
                        <wpg:cNvPr id="197" name="Gruppieren 11"/>
                        <wpg:cNvGrpSpPr/>
                        <wpg:grpSpPr>
                          <a:xfrm>
                            <a:off x="0" y="855879"/>
                            <a:ext cx="967085" cy="967085"/>
                            <a:chOff x="1" y="852752"/>
                            <a:chExt cx="967085" cy="967085"/>
                          </a:xfrm>
                        </wpg:grpSpPr>
                        <wps:wsp>
                          <wps:cNvPr id="198" name="Ellipse 198"/>
                          <wps:cNvSpPr/>
                          <wps:spPr>
                            <a:xfrm>
                              <a:off x="1" y="852752"/>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9" name="Ellipse 20"/>
                          <wps:cNvSpPr/>
                          <wps:spPr>
                            <a:xfrm>
                              <a:off x="141627" y="994378"/>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wps:txbx>
                          <wps:bodyPr spcFirstLastPara="0" vert="horz" wrap="square" lIns="53340" tIns="53340" rIns="53340" bIns="53340" numCol="1" spcCol="1270" anchor="ctr" anchorCtr="0">
                            <a:noAutofit/>
                          </wps:bodyPr>
                        </wps:wsp>
                      </wpg:grpSp>
                      <wpg:grpSp>
                        <wpg:cNvPr id="200" name="Gruppieren 12"/>
                        <wpg:cNvGrpSpPr/>
                        <wpg:grpSpPr>
                          <a:xfrm>
                            <a:off x="936345" y="753466"/>
                            <a:ext cx="256362" cy="326391"/>
                            <a:chOff x="936348" y="750988"/>
                            <a:chExt cx="256362" cy="326391"/>
                          </a:xfrm>
                        </wpg:grpSpPr>
                        <wps:wsp>
                          <wps:cNvPr id="201" name="Pfeil nach rechts 201"/>
                          <wps:cNvSpPr/>
                          <wps:spPr>
                            <a:xfrm rot="19440000">
                              <a:off x="936348" y="750988"/>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202" name="Pfeil nach rechts 22"/>
                          <wps:cNvSpPr/>
                          <wps:spPr>
                            <a:xfrm rot="19440000">
                              <a:off x="943692" y="838869"/>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s:wsp>
                        <wps:cNvPr id="203" name="Gekrümmte Verbindung 34"/>
                        <wps:cNvCnPr/>
                        <wps:spPr>
                          <a:xfrm rot="5400000" flipH="1" flipV="1">
                            <a:off x="2384755" y="2713939"/>
                            <a:ext cx="483542" cy="483542"/>
                          </a:xfrm>
                          <a:prstGeom prst="curvedConnector4">
                            <a:avLst>
                              <a:gd name="adj1" fmla="val -47276"/>
                              <a:gd name="adj2" fmla="val 1472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Gekrümmte Verbindung 36"/>
                        <wps:cNvCnPr/>
                        <wps:spPr>
                          <a:xfrm rot="5400000" flipH="1">
                            <a:off x="449884" y="2710282"/>
                            <a:ext cx="483542" cy="483543"/>
                          </a:xfrm>
                          <a:prstGeom prst="curvedConnector4">
                            <a:avLst>
                              <a:gd name="adj1" fmla="val -47276"/>
                              <a:gd name="adj2" fmla="val 1472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Gekrümmte Verbindung 40"/>
                        <wps:cNvCnPr/>
                        <wps:spPr>
                          <a:xfrm rot="10800000" flipH="1">
                            <a:off x="0" y="848563"/>
                            <a:ext cx="483543" cy="483543"/>
                          </a:xfrm>
                          <a:prstGeom prst="curvedConnector4">
                            <a:avLst>
                              <a:gd name="adj1" fmla="val -47276"/>
                              <a:gd name="adj2" fmla="val 147276"/>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ADB88D" id="Gruppieren 206" o:spid="_x0000_s1028" style="position:absolute;margin-left:101.5pt;margin-top:9.15pt;width:261.05pt;height:251.85pt;z-index:251675648" coordsize="33152,3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">
                <v:group id="Gruppieren 3" o:spid="_x0000_s1029" style="position:absolute;left:11704;width:9671;height:9670" coordorigin="11737"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oval id="Ellipse 174" o:spid="_x0000_s1030" style="position:absolute;left:11737;width:9670;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1i8IA&#10;AADcAAAADwAAAGRycy9kb3ducmV2LnhtbERPzU4CMRC+k/gOzZhwg+4SFLNQiEiI6E30ASbbYbu4&#10;na5tWRaenpqYeJsv3+8sVr1tREc+1I4V5OMMBHHpdM2Vgq/P7egJRIjIGhvHpOBCAVbLu8ECC+3O&#10;/EHdPlYihXAoUIGJsS2kDKUhi2HsWuLEHZy3GBP0ldQezyncNnKSZY/SYs2pwWBLL4bK7/3JKnh3&#10;m7frsStz93OYvmY+X9vZg1FqeN8/z0FE6uO/+M+902n+bAq/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vWLwgAAANwAAAAPAAAAAAAAAAAAAAAAAJgCAABkcnMvZG93&#10;bnJldi54bWxQSwUGAAAAAAQABAD1AAAAhwMAAAAA&#10;" fillcolor="#f24f4f [3204]" strokecolor="white [3201]" strokeweight="1pt">
                    <v:stroke joinstyle="miter"/>
                  </v:oval>
                  <v:rect id="Ellipse 4" o:spid="_x0000_s1031" style="position:absolute;left:13153;top:1416;width:6838;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4+8QA&#10;AADcAAAADwAAAGRycy9kb3ducmV2LnhtbERP32vCMBB+F/Y/hBv4MmaqoJudqYgyGMgY06mvR3Nt&#10;yppLaaJW/3ozGPh2H9/Pm807W4sTtb5yrGA4SEAQ505XXCr42b4/v4LwAVlj7ZgUXMjDPHvozTDV&#10;7szfdNqEUsQQ9ikqMCE0qZQ+N2TRD1xDHLnCtRZDhG0pdYvnGG5rOUqSibRYcWww2NDSUP67OVoF&#10;16/mMDkun4rpdW3kvpKr3ed2pVT/sVu8gQjUhbv43/2h4/yXMfw9Ey+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qePvEAAAA3AAAAA8AAAAAAAAAAAAAAAAAmAIAAGRycy9k&#10;b3ducmV2LnhtbFBLBQYAAAAABAAEAPUAAACJAw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w:t>
                          </w:r>
                        </w:p>
                      </w:txbxContent>
                    </v:textbox>
                  </v:rect>
                </v:group>
                <v:group id="Gruppieren 4" o:spid="_x0000_s1032" style="position:absolute;left:21067;top:7388;width:2564;height:3264" coordorigin="21100,7424" coordsize="2563,3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77" o:spid="_x0000_s1033" type="#_x0000_t13" style="position:absolute;left:21100;top:7424;width:2564;height:3264;rotation: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Cw/sMA&#10;AADcAAAADwAAAGRycy9kb3ducmV2LnhtbESPTWvCQBCG74L/YRmhF9Fde9AS3QQRW0ovRav3ITvJ&#10;BrOzIbvR9N93C4XeZphn3o9dMbpW3KkPjWcNq6UCQVx603Ct4fL1ungBESKywdYzafimAEU+neww&#10;M/7BJ7qfYy2SCIcMNdgYu0zKUFpyGJa+I063yvcOY1r7WpoeH0nctfJZqbV02HBysNjRwVJ5Ow9O&#10;w4f/7HA9PyayGpR6Ow72Ws21fpqN+y2ISGP8h/++302Kv9nAb5k0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Cw/sMAAADcAAAADwAAAAAAAAAAAAAAAACYAgAAZHJzL2Rv&#10;d25yZXYueG1sUEsFBgAAAAAEAAQA9QAAAIgDAAAAAA==&#10;" adj="10800,4320" fillcolor="#f79595 [1940]" stroked="f"/>
                  <v:rect id="Pfeil nach rechts 6" o:spid="_x0000_s1034" style="position:absolute;left:21174;top:7851;width:1794;height:1958;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xysIA&#10;AADcAAAADwAAAGRycy9kb3ducmV2LnhtbERPS2sCMRC+F/ofwhR6q9mVamVrFBGE9ugqFG/DZvZR&#10;N5Mlibrtr3cOhd5mvtd8s1yPrldXCrHzbCCfZKCIK287bgwcD7uXBaiYkC32nsnAD0VYrx4fllhY&#10;f+M9XcvUKAnhWKCBNqWh0DpWLTmMEz8QC1f74DDJGhptA94k3PV6mmVz7bBjudDiQNuWqnN5cQbq&#10;vKavbbnZCf4aPvPz7/40+zbm+WncvINKNKZ/8Z/7w0r9N2krz8gEe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KwgAAANwAAAAPAAAAAAAAAAAAAAAAAJgCAABkcnMvZG93&#10;bnJldi54bWxQSwUGAAAAAAQABAD1AAAAhwMAAAAA&#10;" filled="f" stroked="f">
                    <v:textbox inset="0,0,0,0"/>
                  </v:rect>
                </v:group>
                <v:group id="Gruppieren 5" o:spid="_x0000_s1035" style="position:absolute;left:23481;top:8558;width:9671;height:9671" coordorigin="23474,8527"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oval id="Ellipse 180" o:spid="_x0000_s1036" style="position:absolute;left:23474;top:8527;width:9671;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CDr8UA&#10;AADcAAAADwAAAGRycy9kb3ducmV2LnhtbESPzU7DMBCE70i8g7VIvbVOqgJVqFvxo4qfG4UHWMXb&#10;OBCvU9tNA0/PHipx29XMzny72oy+UwPF1AY2UM4KUMR1sC03Bj4/ttMlqJSRLXaBycAPJdisLy9W&#10;WNlw4ncadrlREsKpQgMu577SOtWOPKZZ6IlF24foMcsaG20jniTcd3peFDfaY8vS4LCnR0f19+7o&#10;DbyFp9ffr6Euw2G/eC5i+eBvr50xk6vx/g5UpjH/m8/XL1bwl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IOvxQAAANwAAAAPAAAAAAAAAAAAAAAAAJgCAABkcnMv&#10;ZG93bnJldi54bWxQSwUGAAAAAAQABAD1AAAAigMAAAAA&#10;" fillcolor="#f24f4f [3204]" strokecolor="white [3201]" strokeweight="1pt">
                    <v:stroke joinstyle="miter"/>
                  </v:oval>
                  <v:rect id="Ellipse 8" o:spid="_x0000_s1037" style="position:absolute;left:24890;top:9943;width:6838;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O38QA&#10;AADcAAAADwAAAGRycy9kb3ducmV2LnhtbERPS2vCQBC+C/6HZYRepG7sIdjUNUhEEKSUah/XITtm&#10;g9nZkF015td3C4Xe5uN7zjLvbSOu1PnasYL5LAFBXDpdc6Xg47h9XIDwAVlj45gU3MlDvhqPlphp&#10;d+N3uh5CJWII+wwVmBDaTEpfGrLoZ64ljtzJdRZDhF0ldYe3GG4b+ZQkqbRYc2ww2FJhqDwfLlbB&#10;8NZ+p5dienoe9kZ+1XLz+XrcKPUw6dcvIAL14V/8597pOH8xh99n4gV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Dt/EAAAA3AAAAA8AAAAAAAAAAAAAAAAAmAIAAGRycy9k&#10;b3ducmV2LnhtbFBLBQYAAAAABAAEAPUAAACJAw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w:t>
                          </w:r>
                        </w:p>
                      </w:txbxContent>
                    </v:textbox>
                  </v:rect>
                </v:group>
                <v:group id="Gruppieren 6" o:spid="_x0000_s1038" style="position:absolute;left:24432;top:18873;width:3264;height:2563" coordorigin="24458,18911" coordsize="3263,2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Pfeil nach rechts 183" o:spid="_x0000_s1039" type="#_x0000_t13" style="position:absolute;left:24808;top:18561;width:2563;height:3264;rotation: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dGcAA&#10;AADcAAAADwAAAGRycy9kb3ducmV2LnhtbERPTWsCMRC9F/wPYYTealYLIqtRRGjRm7UePA6bcXdx&#10;M1mTUVd/fSMIvc3jfc5s0blGXSnE2rOB4SADRVx4W3NpYP/79TEBFQXZYuOZDNwpwmLee5thbv2N&#10;f+i6k1KlEI45GqhE2lzrWFTkMA58S5y4ow8OJcFQahvwlsJdo0dZNtYOa04NFba0qqg47S7OwOYY&#10;hLv74xDOjNvR99ifJK6Nee93yykooU7+xS/32qb5k094PpMu0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qdGcAAAADcAAAADwAAAAAAAAAAAAAAAACYAgAAZHJzL2Rvd25y&#10;ZXYueG1sUEsFBgAAAAAEAAQA9QAAAIUDAAAAAA==&#10;" adj="10800,4320" fillcolor="#f79595 [1940]" stroked="f"/>
                  <v:rect id="Pfeil nach rechts 10" o:spid="_x0000_s1040" style="position:absolute;left:25311;top:18848;width:1795;height:1958;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9WbcMA&#10;AADcAAAADwAAAGRycy9kb3ducmV2LnhtbERPS2vCQBC+F/oflin0VjeWojFmleIDvPTQtHqeZMds&#10;NDsbsqum/75bKHibj+85+XKwrbhS7xvHCsajBARx5XTDtYLvr+1LCsIHZI2tY1LwQx6Wi8eHHDPt&#10;bvxJ1yLUIoawz1CBCaHLpPSVIYt+5DriyB1dbzFE2NdS93iL4baVr0kykRYbjg0GO1oZqs7FxSpI&#10;PorKH1a2Pu9n5fS0WU+12ZdKPT8N73MQgYZwF/+7dzrOT9/g75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9WbcMAAADcAAAADwAAAAAAAAAAAAAAAACYAgAAZHJzL2Rv&#10;d25yZXYueG1sUEsFBgAAAAAEAAQA9QAAAIgDAAAAAA==&#10;" filled="f" stroked="f">
                    <v:textbox inset="0,0,0,0"/>
                  </v:rect>
                </v:group>
                <v:group id="Gruppieren 7" o:spid="_x0000_s1041" style="position:absolute;left:18946;top:22311;width:9671;height:9671" coordorigin="18991,22325"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oval id="Ellipse 186" o:spid="_x0000_s1042" style="position:absolute;left:18991;top:22325;width:9670;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QMMA&#10;AADcAAAADwAAAGRycy9kb3ducmV2LnhtbERP3U7CMBS+N+EdmkPinXQzgmSuENAYxDvRBzhZz9bB&#10;ejrbOqZPb0lMvDtfvt9TrkfbiYF8aB0ryGcZCOLK6ZYbBR/vzzdLECEia+wck4JvCrBeTa5KLLQ7&#10;8xsNh9iIFMKhQAUmxr6QMlSGLIaZ64kTVztvMSboG6k9nlO47eRtli2kxZZTg8GeHg1Vp8OXVfDq&#10;nvY/x6HK3Wd9t8t8vrX3c6PU9XTcPICINMZ/8Z/7Raf5ywVcnk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W+QMMAAADcAAAADwAAAAAAAAAAAAAAAACYAgAAZHJzL2Rv&#10;d25yZXYueG1sUEsFBgAAAAAEAAQA9QAAAIgDAAAAAA==&#10;" fillcolor="#f24f4f [3204]" strokecolor="white [3201]" strokeweight="1pt">
                    <v:stroke joinstyle="miter"/>
                  </v:oval>
                  <v:rect id="Ellipse 12" o:spid="_x0000_s1043" style="position:absolute;left:20407;top:23741;width:6838;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EzMMMA&#10;AADcAAAADwAAAGRycy9kb3ducmV2LnhtbERPTWsCMRC9C/6HMIIX0Ww9qN0apSiCIKWoVa/DZtws&#10;3UyWTdTVX98UBG/zeJ8znTe2FFeqfeFYwdsgAUGcOV1wruBnv+pPQPiArLF0TAru5GE+a7emmGp3&#10;4y1ddyEXMYR9igpMCFUqpc8MWfQDVxFH7uxqiyHCOpe6xlsMt6UcJslIWiw4NhisaGEo+91drILH&#10;d3UaXRa98/tjY+SxkMvD136pVLfTfH6ACNSEl/jpXus4fzKG/2fi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EzMMMAAADcAAAADwAAAAAAAAAAAAAAAACYAgAAZHJzL2Rv&#10;d25yZXYueG1sUEsFBgAAAAAEAAQA9QAAAIgDA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III</w:t>
                          </w:r>
                        </w:p>
                      </w:txbxContent>
                    </v:textbox>
                  </v:rect>
                </v:group>
                <v:group id="Gruppieren 9" o:spid="_x0000_s1044" style="position:absolute;left:4462;top:22311;width:9671;height:9671" coordorigin="4483,22325"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oval id="Ellipse 192" o:spid="_x0000_s1045" style="position:absolute;left:4483;top:22325;width:9671;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cunsMA&#10;AADcAAAADwAAAGRycy9kb3ducmV2LnhtbERPS27CMBDdV+IO1iB1V5wg+iFgEKWqKOxKOcAoHuJA&#10;PE5tN6Scvq5Uqbt5et+ZL3vbiI58qB0ryEcZCOLS6ZorBYeP17snECEia2wck4JvCrBcDG7mWGh3&#10;4Xfq9rESKYRDgQpMjG0hZSgNWQwj1xIn7ui8xZigr6T2eEnhtpHjLHuQFmtODQZbWhsqz/svq2Dn&#10;XrbXU1fm7vM42WQ+f7aP90ap22G/moGI1Md/8Z/7Taf50zH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cunsMAAADcAAAADwAAAAAAAAAAAAAAAACYAgAAZHJzL2Rv&#10;d25yZXYueG1sUEsFBgAAAAAEAAQA9QAAAIgDAAAAAA==&#10;" fillcolor="#f24f4f [3204]" strokecolor="white [3201]" strokeweight="1pt">
                    <v:stroke joinstyle="miter"/>
                  </v:oval>
                  <v:rect id="Ellipse 16" o:spid="_x0000_s1046" style="position:absolute;left:5899;top:23741;width:6838;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7sMA&#10;AADcAAAADwAAAGRycy9kb3ducmV2LnhtbERPTWsCMRC9C/6HMIIX0WwVpG6NUhRBEJFq1euwGTdL&#10;N5NlE3X11zcFobd5vM+ZzhtbihvVvnCs4G2QgCDOnC44V/B9WPXfQfiArLF0TAoe5GE+a7emmGp3&#10;5y+67UMuYgj7FBWYEKpUSp8ZsugHriKO3MXVFkOEdS51jfcYbks5TJKxtFhwbDBY0cJQ9rO/WgXP&#10;XXUeXxe9y+S5MfJUyOVxe1gq1e00nx8gAjXhX/xyr3WcPxnB3zPx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j7sMAAADcAAAADwAAAAAAAAAAAAAAAACYAgAAZHJzL2Rv&#10;d25yZXYueG1sUEsFBgAAAAAEAAQA9QAAAIgDA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v:textbox>
                  </v:rect>
                </v:group>
                <v:group id="Gruppieren 10" o:spid="_x0000_s1047" style="position:absolute;left:5486;top:19019;width:3264;height:2564" coordorigin="5467,19049" coordsize="3263,2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Pfeil nach rechts 195" o:spid="_x0000_s1048" type="#_x0000_t13" style="position:absolute;left:5817;top:18699;width:2563;height:3264;rotation:-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RPMEA&#10;AADcAAAADwAAAGRycy9kb3ducmV2LnhtbERPTYvCMBC9L/gfwgje1lTFZa1GEUFQkQW7gtehGZti&#10;MylNrPXfG2Fhb/N4n7NYdbYSLTW+dKxgNExAEOdOl1woOP9uP79B+ICssXJMCp7kYbXsfSww1e7B&#10;J2qzUIgYwj5FBSaEOpXS54Ys+qGriSN3dY3FEGFTSN3gI4bbSo6T5EtaLDk2GKxpYyi/ZXerQI+O&#10;2+fpZ9JOeX+Wl6xLzMHclBr0u/UcRKAu/Iv/3Dsd58+m8H4mXi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lkTzBAAAA3AAAAA8AAAAAAAAAAAAAAAAAmAIAAGRycy9kb3du&#10;cmV2LnhtbFBLBQYAAAAABAAEAPUAAACGAwAAAAA=&#10;" adj="10800,4320" fillcolor="#f79595 [1940]" stroked="f"/>
                  <v:rect id="Pfeil nach rechts 18" o:spid="_x0000_s1049" style="position:absolute;left:6321;top:19717;width:1794;height:1958;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fCcIA&#10;AADcAAAADwAAAGRycy9kb3ducmV2LnhtbERP32vCMBB+H/g/hBN8m6mCstamIoJDBBlze9C3Iznb&#10;YnMpSabdf78MBnu7j+/nlevBduJOPrSOFcymGQhi7UzLtYLPj93zC4gQkQ12jknBNwVYV6OnEgvj&#10;HvxO91OsRQrhUKCCJsa+kDLohiyGqeuJE3d13mJM0NfSeHykcNvJeZYtpcWWU0ODPW0b0rfTl1WA&#10;uzf/ejzG2UUfctfPL3qRn4NSk/GwWYGINMR/8Z97b9L8fAm/z6QLZ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wV8JwgAAANwAAAAPAAAAAAAAAAAAAAAAAJgCAABkcnMvZG93&#10;bnJldi54bWxQSwUGAAAAAAQABAD1AAAAhwMAAAAA&#10;" filled="f" stroked="f">
                    <v:textbox inset="0,0,0,0"/>
                  </v:rect>
                </v:group>
                <v:group id="Gruppieren 11" o:spid="_x0000_s1050" style="position:absolute;top:8558;width:9670;height:9671" coordorigin=",8527"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oval id="Ellipse 198" o:spid="_x0000_s1051" style="position:absolute;top:8527;width:9670;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ZdMUA&#10;AADcAAAADwAAAGRycy9kb3ducmV2LnhtbESPzU7DMBCE70i8g7VIvVEnqPyFuhU/QqW9UXiAVbyN&#10;A/E62CZN+/TdAxK3Xc3szLfz5eg7NVBMbWAD5bQARVwH23Jj4PPj9fIOVMrIFrvAZOBACZaL87M5&#10;Vjbs+Z2GbW6UhHCq0IDLua+0TrUjj2kaemLRdiF6zLLGRtuIewn3nb4qihvtsWVpcNjTs6P6e/vr&#10;DWzCy/r4NdRl+NnNVkUsn/zttTNmcjE+PoDKNOZ/89/1mxX8e6GVZ2QCvT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xl0xQAAANwAAAAPAAAAAAAAAAAAAAAAAJgCAABkcnMv&#10;ZG93bnJldi54bWxQSwUGAAAAAAQABAD1AAAAigMAAAAA&#10;" fillcolor="#f24f4f [3204]" strokecolor="white [3201]" strokeweight="1pt">
                    <v:stroke joinstyle="miter"/>
                  </v:oval>
                  <v:rect id="Ellipse 20" o:spid="_x0000_s1052" style="position:absolute;left:1416;top:9943;width:6838;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uUBMMA&#10;AADcAAAADwAAAGRycy9kb3ducmV2LnhtbERPTYvCMBC9C/sfwix4EU3Xg9iuURZlYUFE1FWvQzM2&#10;ZZtJaaJWf70RhL3N433OZNbaSlyo8aVjBR+DBARx7nTJhYLf3Xd/DMIHZI2VY1JwIw+z6Vtngpl2&#10;V97QZRsKEUPYZ6jAhFBnUvrckEU/cDVx5E6usRgibAqpG7zGcFvJYZKMpMWSY4PBmuaG8r/t2Sq4&#10;r+vj6DzvndL70shDKRf71W6hVPe9/foEEagN/+KX+0fH+WkKz2fiB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uUBMMAAADcAAAADwAAAAAAAAAAAAAAAACYAgAAZHJzL2Rv&#10;d25yZXYueG1sUEsFBgAAAAAEAAQA9QAAAIgDAAAAAA==&#10;" filled="f" stroked="f">
                    <v:textbox inset="4.2pt,4.2pt,4.2pt,4.2pt">
                      <w:txbxContent>
                        <w:p w:rsidR="00272E91" w:rsidRDefault="00272E91" w:rsidP="00272E91">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v:textbox>
                  </v:rect>
                </v:group>
                <v:group id="Gruppieren 12" o:spid="_x0000_s1053" style="position:absolute;left:9363;top:7534;width:2564;height:3264" coordorigin="9363,7509" coordsize="2563,3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Pfeil nach rechts 201" o:spid="_x0000_s1054" type="#_x0000_t13" style="position:absolute;left:9363;top:7509;width:2564;height:3264;rotation:-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irEcUA&#10;AADcAAAADwAAAGRycy9kb3ducmV2LnhtbESPQWsCMRSE74X+h/AK3mpWEdGtUbTQqrdqtxRvj81z&#10;d3Xzsk2irv/eFASPw8x8w0xmranFmZyvLCvodRMQxLnVFRcKsu+P1xEIH5A11pZJwZU8zKbPTxNM&#10;tb3whs7bUIgIYZ+igjKEJpXS5yUZ9F3bEEdvb53BEKUrpHZ4iXBTy36SDKXBiuNCiQ29l5Qftyej&#10;4Ovws5eDpR8v54vfPyd32efaZEp1Xtr5G4hAbXiE7+2VVtBPevB/Jh4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SKsRxQAAANwAAAAPAAAAAAAAAAAAAAAAAJgCAABkcnMv&#10;ZG93bnJldi54bWxQSwUGAAAAAAQABAD1AAAAigMAAAAA&#10;" adj="10800,4320" fillcolor="#f79595 [1940]" stroked="f"/>
                  <v:rect id="Pfeil nach rechts 22" o:spid="_x0000_s1055" style="position:absolute;left:9436;top:8388;width:1795;height:1959;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GcIA&#10;AADcAAAADwAAAGRycy9kb3ducmV2LnhtbESP3YrCMBSE7xd8h3AE79bEXrhLNS26ICiyF/48wLE5&#10;tsXmpDZZrW9vBGEvh5n5hpnnvW3EjTpfO9YwGSsQxIUzNZcajofV5zcIH5ANNo5Jw4M85NngY46p&#10;cXfe0W0fShEh7FPUUIXQplL6oiKLfuxa4uidXWcxRNmV0nR4j3DbyESpqbRYc1yosKWfiorL/s9q&#10;2PLvSfn2ayHdZlVflzveOGatR8N+MQMRqA//4Xd7bTQkKoHXmXgEZP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dsZwgAAANwAAAAPAAAAAAAAAAAAAAAAAJgCAABkcnMvZG93&#10;bnJldi54bWxQSwUGAAAAAAQABAD1AAAAhwMAAAAA&#10;" filled="f" stroked="f">
                    <v:textbox inset="0,0,0,0"/>
                  </v:rect>
                </v:group>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Gekrümmte Verbindung 34" o:spid="_x0000_s1056" type="#_x0000_t39" style="position:absolute;left:23847;top:27139;width:4835;height:483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8eE8UAAADcAAAADwAAAGRycy9kb3ducmV2LnhtbESPQWvCQBSE70L/w/IK3nS3ClaimyCh&#10;LUV60VbPz+wzCc2+DdmtSf31XaHgcZiZb5h1NthGXKjztWMNT1MFgrhwpuZSw9fn62QJwgdkg41j&#10;0vBLHrL0YbTGxLied3TZh1JECPsENVQhtImUvqjIop+6ljh6Z9dZDFF2pTQd9hFuGzlTaiEt1hwX&#10;Kmwpr6j43v9YDYdrs3278ub5Zan6/sMd8+PJ5VqPH4fNCkSgIdzD/+13o2Gm5nA7E4+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8eE8UAAADcAAAADwAAAAAAAAAA&#10;AAAAAAChAgAAZHJzL2Rvd25yZXYueG1sUEsFBgAAAAAEAAQA+QAAAJMDAAAAAA==&#10;" adj="-10212,31812" strokecolor="#f24f4f [3204]" strokeweight=".5pt">
                  <v:stroke endarrow="block" joinstyle="miter"/>
                </v:shape>
                <v:shape id="Gekrümmte Verbindung 36" o:spid="_x0000_s1057" type="#_x0000_t39" style="position:absolute;left:4498;top:27102;width:4836;height:483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hJZ8MAAADcAAAADwAAAGRycy9kb3ducmV2LnhtbESPQWsCMRSE7wX/Q3iCt5pVpNTVKCIo&#10;9lSqXrw9N8/N6ua9ZRN1+++bQqHHYeabYebLztfqQW2ohA2Mhhko4kJsxaWB42Hz+g4qRGSLtTAZ&#10;+KYAy0XvZY65lSd/0WMfS5VKOORowMXY5FqHwpHHMJSGOHkXaT3GJNtS2xafqdzXepxlb9pjxWnB&#10;YUNrR8Vtf/cGxtPtyV5pG0+lO398bmo5rkWMGfS71QxUpC7+h//onU1cNoHfM+kI6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ISWfDAAAA3AAAAA8AAAAAAAAAAAAA&#10;AAAAoQIAAGRycy9kb3ducmV2LnhtbFBLBQYAAAAABAAEAPkAAACRAwAAAAA=&#10;" adj="-10212,31812" strokecolor="#f24f4f [3204]" strokeweight=".5pt">
                  <v:stroke endarrow="block" joinstyle="miter"/>
                </v:shape>
                <v:shape id="Gekrümmte Verbindung 40" o:spid="_x0000_s1058" type="#_x0000_t39" style="position:absolute;top:8485;width:4835;height:4836;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jIosYAAADcAAAADwAAAGRycy9kb3ducmV2LnhtbESPX2vCMBTF3wd+h3CFvYimc2xINUoZ&#10;ChubD1NBHy/NtSltbkoTa+enXwbCHg/nz4+zWPW2Fh21vnSs4GmSgCDOnS65UHDYb8YzED4ga6wd&#10;k4If8rBaDh4WmGp35W/qdqEQcYR9igpMCE0qpc8NWfQT1xBH7+xaiyHKtpC6xWsct7WcJsmrtFhy&#10;JBhs6M1QXu0uNkKqz49qvc26UXY6XsrG3szX802px2GfzUEE6sN/+N5+1wqmyQ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YyKLGAAAA3AAAAA8AAAAAAAAA&#10;AAAAAAAAoQIAAGRycy9kb3ducmV2LnhtbFBLBQYAAAAABAAEAPkAAACUAwAAAAA=&#10;" adj="-10212,31812" strokecolor="#f24f4f [3204]" strokeweight=".5pt">
                  <v:stroke endarrow="block" joinstyle="miter"/>
                </v:shape>
                <w10:wrap type="square"/>
              </v:group>
            </w:pict>
          </mc:Fallback>
        </mc:AlternateContent>
      </w:r>
    </w:p>
    <w:p w:rsidR="00272E91" w:rsidRDefault="00272E91" w:rsidP="00272E91">
      <w:pPr>
        <w:rPr>
          <w:b/>
          <w:u w:val="single"/>
        </w:rPr>
      </w:pPr>
    </w:p>
    <w:p w:rsidR="00272E91" w:rsidRDefault="00272E91" w:rsidP="00272E91">
      <w:pPr>
        <w:rPr>
          <w:b/>
          <w:u w:val="single"/>
        </w:rPr>
      </w:pPr>
    </w:p>
    <w:p w:rsidR="00272E91" w:rsidRDefault="00272E91" w:rsidP="00272E91">
      <w:pPr>
        <w:rPr>
          <w:b/>
          <w:u w:val="single"/>
        </w:rPr>
      </w:pPr>
    </w:p>
    <w:p w:rsidR="00272E91" w:rsidRDefault="00272E91" w:rsidP="00272E91">
      <w:pPr>
        <w:rPr>
          <w:b/>
          <w:u w:val="single"/>
        </w:rPr>
      </w:pPr>
    </w:p>
    <w:p w:rsidR="00272E91" w:rsidRDefault="00272E91" w:rsidP="00272E91">
      <w:pPr>
        <w:rPr>
          <w:b/>
          <w:u w:val="single"/>
        </w:rPr>
      </w:pPr>
    </w:p>
    <w:p w:rsidR="00272E91" w:rsidRPr="00272E91" w:rsidRDefault="00272E91" w:rsidP="00272E91">
      <w:pPr>
        <w:rPr>
          <w:b/>
          <w:u w:val="single"/>
        </w:rPr>
      </w:pPr>
    </w:p>
    <w:p w:rsidR="00D95CEC" w:rsidRDefault="00272E91" w:rsidP="00D95CEC">
      <w:pPr>
        <w:rPr>
          <w:b/>
          <w:u w:val="single"/>
        </w:rPr>
      </w:pPr>
      <w:r w:rsidRPr="00272E91">
        <w:rPr>
          <w:b/>
          <w:u w:val="single"/>
        </w:rPr>
        <mc:AlternateContent>
          <mc:Choice Requires="wpg">
            <w:drawing>
              <wp:anchor distT="0" distB="0" distL="114300" distR="114300" simplePos="0" relativeHeight="251667456" behindDoc="0" locked="0" layoutInCell="1" allowOverlap="1" wp14:anchorId="260101AB" wp14:editId="0FA9C7FA">
                <wp:simplePos x="0" y="0"/>
                <wp:positionH relativeFrom="column">
                  <wp:posOffset>2802864</wp:posOffset>
                </wp:positionH>
                <wp:positionV relativeFrom="paragraph">
                  <wp:posOffset>26416</wp:posOffset>
                </wp:positionV>
                <wp:extent cx="256362" cy="326391"/>
                <wp:effectExtent l="0" t="0" r="0" b="0"/>
                <wp:wrapNone/>
                <wp:docPr id="188" name="Gruppieren 8"/>
                <wp:cNvGraphicFramePr/>
                <a:graphic xmlns:a="http://schemas.openxmlformats.org/drawingml/2006/main">
                  <a:graphicData uri="http://schemas.microsoft.com/office/word/2010/wordprocessingGroup">
                    <wpg:wgp>
                      <wpg:cNvGrpSpPr/>
                      <wpg:grpSpPr>
                        <a:xfrm>
                          <a:off x="0" y="0"/>
                          <a:ext cx="256362" cy="326391"/>
                          <a:chOff x="1536330" y="2552881"/>
                          <a:chExt cx="256362" cy="326391"/>
                        </a:xfrm>
                      </wpg:grpSpPr>
                      <wps:wsp>
                        <wps:cNvPr id="189" name="Pfeil nach rechts 189"/>
                        <wps:cNvSpPr/>
                        <wps:spPr>
                          <a:xfrm rot="10800000">
                            <a:off x="1536330" y="2552881"/>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90" name="Pfeil nach rechts 14"/>
                        <wps:cNvSpPr/>
                        <wps:spPr>
                          <a:xfrm rot="21600000">
                            <a:off x="1613239" y="2618159"/>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wgp>
                  </a:graphicData>
                </a:graphic>
              </wp:anchor>
            </w:drawing>
          </mc:Choice>
          <mc:Fallback>
            <w:pict>
              <v:group w14:anchorId="7331C42D" id="Gruppieren 8" o:spid="_x0000_s1026" style="position:absolute;margin-left:220.7pt;margin-top:2.1pt;width:20.2pt;height:25.7pt;z-index:251667456" coordorigin="15363,25528" coordsize="2563,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">
                <v:shape id="Pfeil nach rechts 189" o:spid="_x0000_s1027" type="#_x0000_t13" style="position:absolute;left:15363;top:25528;width:2563;height:326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ImcMA&#10;AADcAAAADwAAAGRycy9kb3ducmV2LnhtbERPTWvCQBC9C/0PyxS86SY9aJq6CVIo6MGDsVB6G7PT&#10;bDA7m2ZXTf99VxC8zeN9zqocbScuNPjWsYJ0noAgrp1uuVHwefiYZSB8QNbYOSYFf+ShLJ4mK8y1&#10;u/KeLlVoRAxhn6MCE0KfS+lrQxb93PXEkftxg8UQ4dBIPeA1httOviTJQlpsOTYY7OndUH2qzlYB&#10;Z+dvX331u9TI47LeUHf83aZKTZ/H9RuIQGN4iO/ujY7zs1e4PRMvk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zImcMAAADcAAAADwAAAAAAAAAAAAAAAACYAgAAZHJzL2Rv&#10;d25yZXYueG1sUEsFBgAAAAAEAAQA9QAAAIgDAAAAAA==&#10;" adj="10800,4320" fillcolor="#f79595 [1940]" stroked="f"/>
                <v:rect id="Pfeil nach rechts 14" o:spid="_x0000_s1028" style="position:absolute;left:16132;top:26181;width:1794;height:1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cZD8UA&#10;AADcAAAADwAAAGRycy9kb3ducmV2LnhtbESPQW/CMAyF75P2HyIjcZkghcO2FgJCY6O7IRgXblZj&#10;0orGqZoMun8/HybtZus9v/d5uR58q27Uxyawgdk0A0VcBduwM3D6+pi8gooJ2WIbmAz8UIT16vFh&#10;iYUNdz7Q7ZickhCOBRqoU+oKrWNVk8c4DR2xaJfQe0yy9k7bHu8S7ls9z7Jn7bFhaaixo7eaquvx&#10;2xt42W6eaH8Ol/Se7/LSHcpd7kpjxqNhswCVaEj/5r/rTyv4u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dxkPxQAAANwAAAAPAAAAAAAAAAAAAAAAAJgCAABkcnMv&#10;ZG93bnJldi54bWxQSwUGAAAAAAQABAD1AAAAigMAAAAA&#10;" filled="f" stroked="f">
                  <v:textbox inset="0,0,0,0"/>
                </v:rect>
              </v:group>
            </w:pict>
          </mc:Fallback>
        </mc:AlternateContent>
      </w:r>
    </w:p>
    <w:p w:rsidR="00D95CEC" w:rsidRDefault="00D95CEC" w:rsidP="00D95CEC">
      <w:pPr>
        <w:rPr>
          <w:b/>
          <w:u w:val="single"/>
        </w:rPr>
      </w:pPr>
    </w:p>
    <w:p w:rsidR="00FA7EEE" w:rsidRDefault="00FA7EEE">
      <w:pPr>
        <w:rPr>
          <w:b/>
          <w:u w:val="single"/>
        </w:rPr>
      </w:pPr>
      <w:r>
        <w:rPr>
          <w:b/>
          <w:u w:val="single"/>
        </w:rPr>
        <w:br w:type="page"/>
      </w:r>
    </w:p>
    <w:p w:rsidR="00D95CEC" w:rsidRDefault="00D95CEC" w:rsidP="00D95CEC">
      <w:pPr>
        <w:rPr>
          <w:b/>
          <w:u w:val="single"/>
        </w:rPr>
      </w:pPr>
    </w:p>
    <w:p w:rsidR="00272E91" w:rsidRDefault="00272E91" w:rsidP="00FA7EEE">
      <w:pPr>
        <w:pStyle w:val="berschrift2"/>
      </w:pPr>
      <w:bookmarkStart w:id="2" w:name="_Toc447794796"/>
      <w:r>
        <w:t>Speichwerk</w:t>
      </w:r>
      <w:bookmarkEnd w:id="2"/>
    </w:p>
    <w:p w:rsidR="00272E91" w:rsidRDefault="00272E91" w:rsidP="00272E91">
      <w:r>
        <w:t>Da der Speicher essentiell ist zur Programmierung einer Von-Neumann-Architektur wird dies der erste Punkt sein.</w:t>
      </w:r>
    </w:p>
    <w:p w:rsidR="00272E91" w:rsidRDefault="00272E91" w:rsidP="00272E91">
      <w:r>
        <w:t>Der Speicher besteht aus:</w:t>
      </w:r>
    </w:p>
    <w:p w:rsidR="00272E91" w:rsidRDefault="00272E91" w:rsidP="00272E91">
      <w:pPr>
        <w:pStyle w:val="Listenabsatz"/>
        <w:numPr>
          <w:ilvl w:val="0"/>
          <w:numId w:val="8"/>
        </w:numPr>
      </w:pPr>
      <w:r>
        <w:t>Speicher-Adress-Register  (SAR)</w:t>
      </w:r>
    </w:p>
    <w:p w:rsidR="00272E91" w:rsidRDefault="00272E91" w:rsidP="00272E91">
      <w:pPr>
        <w:pStyle w:val="Listenabsatz"/>
        <w:numPr>
          <w:ilvl w:val="0"/>
          <w:numId w:val="8"/>
        </w:numPr>
      </w:pPr>
      <w:r>
        <w:t>Adress-Decoder 1:N</w:t>
      </w:r>
    </w:p>
    <w:p w:rsidR="00272E91" w:rsidRDefault="00272E91" w:rsidP="00272E91">
      <w:pPr>
        <w:pStyle w:val="Listenabsatz"/>
        <w:numPr>
          <w:ilvl w:val="0"/>
          <w:numId w:val="8"/>
        </w:numPr>
      </w:pPr>
      <w:r>
        <w:t>Speicherregister, in Worten aufgeteilt</w:t>
      </w:r>
    </w:p>
    <w:p w:rsidR="00272E91" w:rsidRDefault="00272E91" w:rsidP="00272E91">
      <w:pPr>
        <w:pStyle w:val="Listenabsatz"/>
        <w:numPr>
          <w:ilvl w:val="0"/>
          <w:numId w:val="8"/>
        </w:numPr>
      </w:pPr>
      <w:r>
        <w:t>Steuerlogik</w:t>
      </w:r>
    </w:p>
    <w:p w:rsidR="00272E91" w:rsidRDefault="00272E91" w:rsidP="00272E91">
      <w:pPr>
        <w:pStyle w:val="Listenabsatz"/>
        <w:numPr>
          <w:ilvl w:val="0"/>
          <w:numId w:val="8"/>
        </w:numPr>
      </w:pPr>
      <w:r>
        <w:t>Leseverstärker (Tri-State)</w:t>
      </w:r>
    </w:p>
    <w:p w:rsidR="00272E91" w:rsidRDefault="00272E91" w:rsidP="00272E91">
      <w:r>
        <w:t>Er besitzt folgende Schnittstellen:</w:t>
      </w:r>
    </w:p>
    <w:p w:rsidR="00272E91" w:rsidRDefault="00272E91" w:rsidP="00272E91">
      <w:pPr>
        <w:pStyle w:val="Listenabsatz"/>
        <w:numPr>
          <w:ilvl w:val="0"/>
          <w:numId w:val="9"/>
        </w:numPr>
      </w:pPr>
      <w:r>
        <w:t>Anbindung an den Adressbus (über SAR)</w:t>
      </w:r>
    </w:p>
    <w:p w:rsidR="00272E91" w:rsidRDefault="00272E91" w:rsidP="00272E91">
      <w:pPr>
        <w:pStyle w:val="Listenabsatz"/>
        <w:numPr>
          <w:ilvl w:val="0"/>
          <w:numId w:val="9"/>
        </w:numPr>
      </w:pPr>
      <w:r>
        <w:t>Anbindung an den Datenbus (über Leseverstärker)</w:t>
      </w:r>
    </w:p>
    <w:p w:rsidR="00272E91" w:rsidRDefault="00272E91" w:rsidP="00272E91">
      <w:pPr>
        <w:pStyle w:val="Listenabsatz"/>
        <w:numPr>
          <w:ilvl w:val="0"/>
          <w:numId w:val="9"/>
        </w:numPr>
      </w:pPr>
      <w:r>
        <w:t>Chip-Select Eingang</w:t>
      </w:r>
    </w:p>
    <w:p w:rsidR="00272E91" w:rsidRDefault="00272E91" w:rsidP="00272E91">
      <w:pPr>
        <w:pStyle w:val="Listenabsatz"/>
        <w:numPr>
          <w:ilvl w:val="0"/>
          <w:numId w:val="9"/>
        </w:numPr>
      </w:pPr>
      <w:r>
        <w:t>WRITE-Enable</w:t>
      </w:r>
    </w:p>
    <w:p w:rsidR="00272E91" w:rsidRDefault="00272E91" w:rsidP="00272E91">
      <w:r>
        <w:t>TODO: Bild einfügen (Skript Seite 10)</w:t>
      </w:r>
    </w:p>
    <w:p w:rsidR="00272E91" w:rsidRDefault="00272E91" w:rsidP="00272E91">
      <w:pPr>
        <w:pStyle w:val="berschrift2"/>
      </w:pPr>
      <w:bookmarkStart w:id="3" w:name="_Toc447794797"/>
      <w:r>
        <w:t>Speichwerk</w:t>
      </w:r>
      <w:bookmarkEnd w:id="3"/>
    </w:p>
    <w:p w:rsidR="00272E91" w:rsidRDefault="00272E91" w:rsidP="00272E91">
      <w:r>
        <w:t>Da der Fetch Cycle (I) dire</w:t>
      </w:r>
      <w:r w:rsidR="00C72467">
        <w:t>kt das Befehlsregister benötigt, welches sich im Leitwerk befindet wird jenes im nächsten Arbeitsabschnitt realisiert.</w:t>
      </w:r>
    </w:p>
    <w:p w:rsidR="00C72467" w:rsidRPr="00C72467" w:rsidRDefault="00C72467" w:rsidP="00C72467">
      <w:pPr>
        <w:pStyle w:val="berschrift4"/>
        <w:rPr>
          <w:i w:val="0"/>
        </w:rPr>
      </w:pPr>
      <w:r w:rsidRPr="00C72467">
        <w:rPr>
          <w:i w:val="0"/>
        </w:rPr>
        <w:t>Befehlsregister</w:t>
      </w:r>
    </w:p>
    <w:p w:rsidR="00C72467" w:rsidRDefault="00C72467" w:rsidP="00C72467">
      <w:r>
        <w:t>Das Befehlsregister setzt sich aus den folgenden Teilen zusammen:</w:t>
      </w:r>
    </w:p>
    <w:p w:rsidR="00C72467" w:rsidRDefault="00C72467" w:rsidP="00C72467">
      <w:pPr>
        <w:pStyle w:val="Listenabsatz"/>
        <w:numPr>
          <w:ilvl w:val="0"/>
          <w:numId w:val="10"/>
        </w:numPr>
      </w:pPr>
      <w:r>
        <w:t>OP-CODE</w:t>
      </w:r>
    </w:p>
    <w:p w:rsidR="00C72467" w:rsidRDefault="00C72467" w:rsidP="00C72467">
      <w:pPr>
        <w:pStyle w:val="Listenabsatz"/>
        <w:numPr>
          <w:ilvl w:val="0"/>
          <w:numId w:val="10"/>
        </w:numPr>
      </w:pPr>
      <w:r>
        <w:t>HIGH-BYTE</w:t>
      </w:r>
    </w:p>
    <w:p w:rsidR="00C72467" w:rsidRDefault="00C72467" w:rsidP="00C72467">
      <w:pPr>
        <w:pStyle w:val="Listenabsatz"/>
        <w:numPr>
          <w:ilvl w:val="0"/>
          <w:numId w:val="10"/>
        </w:numPr>
      </w:pPr>
      <w:r>
        <w:t>LOW-BYTE</w:t>
      </w:r>
    </w:p>
    <w:p w:rsidR="00B84089" w:rsidRDefault="00B84089" w:rsidP="00B84089">
      <w:pPr>
        <w:pStyle w:val="Listenabsatz"/>
        <w:ind w:left="0"/>
      </w:pPr>
    </w:p>
    <w:p w:rsidR="00B84089" w:rsidRDefault="00B84089" w:rsidP="00B84089">
      <w:pPr>
        <w:pStyle w:val="Listenabsatz"/>
        <w:ind w:left="0"/>
      </w:pPr>
      <w:r>
        <w:t xml:space="preserve">Das Register ist 16 Bit lang, entsprechend der Spezifikationen des Datenbusses. </w:t>
      </w:r>
    </w:p>
    <w:p w:rsidR="00B84089" w:rsidRDefault="00B84089" w:rsidP="00B84089">
      <w:pPr>
        <w:pStyle w:val="Listenabsatz"/>
        <w:ind w:left="0"/>
      </w:pPr>
      <w:r>
        <w:t>Dabei muss die Codierung des OP-Codes intelligent gewählt werden um eine möglichst einfache Identifikation des auszuführenden Befehls zu erlangen. Die Länge des OP-Codes beträgt 8 Bit, 1 Byte – und bietet daher 256 mögliche Befehle, die jedoch in diesem</w:t>
      </w:r>
      <w:r w:rsidR="00B72EE5">
        <w:t xml:space="preserve"> Setup nicht ausgenutzt werden.</w:t>
      </w:r>
    </w:p>
    <w:p w:rsidR="00B84089" w:rsidRDefault="00B84089" w:rsidP="00B84089">
      <w:pPr>
        <w:pStyle w:val="berschrift5"/>
      </w:pPr>
      <w:r>
        <w:t>Befehlssatz</w:t>
      </w:r>
    </w:p>
    <w:tbl>
      <w:tblPr>
        <w:tblStyle w:val="Tabellenraster"/>
        <w:tblW w:w="0" w:type="auto"/>
        <w:tblLook w:val="04A0" w:firstRow="1" w:lastRow="0" w:firstColumn="1" w:lastColumn="0" w:noHBand="0" w:noVBand="1"/>
      </w:tblPr>
      <w:tblGrid>
        <w:gridCol w:w="2470"/>
        <w:gridCol w:w="2428"/>
        <w:gridCol w:w="2299"/>
        <w:gridCol w:w="2540"/>
      </w:tblGrid>
      <w:tr w:rsidR="005A48CC" w:rsidTr="005A48CC">
        <w:tc>
          <w:tcPr>
            <w:tcW w:w="2470" w:type="dxa"/>
          </w:tcPr>
          <w:p w:rsidR="005A48CC" w:rsidRDefault="005A48CC" w:rsidP="00B84089">
            <w:r>
              <w:t>Name</w:t>
            </w:r>
          </w:p>
        </w:tc>
        <w:tc>
          <w:tcPr>
            <w:tcW w:w="2428" w:type="dxa"/>
          </w:tcPr>
          <w:p w:rsidR="005A48CC" w:rsidRDefault="005A48CC" w:rsidP="00B84089">
            <w:r>
              <w:t>Code</w:t>
            </w:r>
          </w:p>
        </w:tc>
        <w:tc>
          <w:tcPr>
            <w:tcW w:w="2299" w:type="dxa"/>
          </w:tcPr>
          <w:p w:rsidR="005A48CC" w:rsidRDefault="005A48CC" w:rsidP="00B84089">
            <w:r>
              <w:t>Klasse</w:t>
            </w:r>
          </w:p>
        </w:tc>
        <w:tc>
          <w:tcPr>
            <w:tcW w:w="2540" w:type="dxa"/>
          </w:tcPr>
          <w:p w:rsidR="005A48CC" w:rsidRDefault="005A48CC" w:rsidP="00B84089">
            <w:r>
              <w:t>Erklärung</w:t>
            </w:r>
          </w:p>
        </w:tc>
      </w:tr>
      <w:tr w:rsidR="005A48CC" w:rsidTr="005A48CC">
        <w:tc>
          <w:tcPr>
            <w:tcW w:w="2470" w:type="dxa"/>
          </w:tcPr>
          <w:p w:rsidR="005A48CC" w:rsidRDefault="005A48CC" w:rsidP="00B84089">
            <w:r>
              <w:t>AND</w:t>
            </w:r>
          </w:p>
        </w:tc>
        <w:tc>
          <w:tcPr>
            <w:tcW w:w="2428" w:type="dxa"/>
          </w:tcPr>
          <w:p w:rsidR="005A48CC" w:rsidRDefault="005A48CC" w:rsidP="00B84089">
            <w:r>
              <w:t>0x80</w:t>
            </w:r>
          </w:p>
        </w:tc>
        <w:tc>
          <w:tcPr>
            <w:tcW w:w="2299" w:type="dxa"/>
          </w:tcPr>
          <w:p w:rsidR="005A48CC" w:rsidRDefault="005A48CC" w:rsidP="00B84089">
            <w:r>
              <w:t>Logisch</w:t>
            </w:r>
          </w:p>
        </w:tc>
        <w:tc>
          <w:tcPr>
            <w:tcW w:w="2540" w:type="dxa"/>
          </w:tcPr>
          <w:p w:rsidR="005A48CC" w:rsidRDefault="005A48CC" w:rsidP="00B84089"/>
        </w:tc>
      </w:tr>
      <w:tr w:rsidR="005A48CC" w:rsidTr="005A48CC">
        <w:tc>
          <w:tcPr>
            <w:tcW w:w="2470" w:type="dxa"/>
          </w:tcPr>
          <w:p w:rsidR="005A48CC" w:rsidRDefault="005A48CC" w:rsidP="00B84089">
            <w:r>
              <w:t>OR</w:t>
            </w:r>
          </w:p>
        </w:tc>
        <w:tc>
          <w:tcPr>
            <w:tcW w:w="2428" w:type="dxa"/>
          </w:tcPr>
          <w:p w:rsidR="005A48CC" w:rsidRDefault="005A48CC" w:rsidP="00B84089">
            <w:r>
              <w:t>0x81</w:t>
            </w:r>
          </w:p>
        </w:tc>
        <w:tc>
          <w:tcPr>
            <w:tcW w:w="2299" w:type="dxa"/>
          </w:tcPr>
          <w:p w:rsidR="005A48CC" w:rsidRDefault="005A48CC" w:rsidP="00B84089">
            <w:r>
              <w:t>Logisch</w:t>
            </w:r>
          </w:p>
        </w:tc>
        <w:tc>
          <w:tcPr>
            <w:tcW w:w="2540" w:type="dxa"/>
          </w:tcPr>
          <w:p w:rsidR="005A48CC" w:rsidRDefault="005A48CC" w:rsidP="00B84089"/>
        </w:tc>
      </w:tr>
      <w:tr w:rsidR="005A48CC" w:rsidTr="005A48CC">
        <w:tc>
          <w:tcPr>
            <w:tcW w:w="2470" w:type="dxa"/>
          </w:tcPr>
          <w:p w:rsidR="005A48CC" w:rsidRDefault="005A48CC" w:rsidP="00B84089">
            <w:r>
              <w:t>XOR</w:t>
            </w:r>
          </w:p>
        </w:tc>
        <w:tc>
          <w:tcPr>
            <w:tcW w:w="2428" w:type="dxa"/>
          </w:tcPr>
          <w:p w:rsidR="005A48CC" w:rsidRDefault="005A48CC" w:rsidP="00B84089">
            <w:r>
              <w:t>0x82</w:t>
            </w:r>
          </w:p>
        </w:tc>
        <w:tc>
          <w:tcPr>
            <w:tcW w:w="2299" w:type="dxa"/>
          </w:tcPr>
          <w:p w:rsidR="005A48CC" w:rsidRDefault="005A48CC" w:rsidP="00B84089">
            <w:r>
              <w:t>Logisch</w:t>
            </w:r>
          </w:p>
        </w:tc>
        <w:tc>
          <w:tcPr>
            <w:tcW w:w="2540" w:type="dxa"/>
          </w:tcPr>
          <w:p w:rsidR="005A48CC" w:rsidRDefault="005A48CC" w:rsidP="00B84089"/>
        </w:tc>
      </w:tr>
      <w:tr w:rsidR="005A48CC" w:rsidTr="005A48CC">
        <w:tc>
          <w:tcPr>
            <w:tcW w:w="2470" w:type="dxa"/>
          </w:tcPr>
          <w:p w:rsidR="005A48CC" w:rsidRDefault="005A48CC" w:rsidP="00B84089">
            <w:r>
              <w:t>NOT</w:t>
            </w:r>
          </w:p>
        </w:tc>
        <w:tc>
          <w:tcPr>
            <w:tcW w:w="2428" w:type="dxa"/>
          </w:tcPr>
          <w:p w:rsidR="005A48CC" w:rsidRDefault="005A48CC" w:rsidP="00B84089">
            <w:r>
              <w:t>0x03</w:t>
            </w:r>
          </w:p>
        </w:tc>
        <w:tc>
          <w:tcPr>
            <w:tcW w:w="2299" w:type="dxa"/>
          </w:tcPr>
          <w:p w:rsidR="005A48CC" w:rsidRDefault="005A48CC" w:rsidP="00B84089">
            <w:r>
              <w:t>Logisch</w:t>
            </w:r>
          </w:p>
        </w:tc>
        <w:tc>
          <w:tcPr>
            <w:tcW w:w="2540" w:type="dxa"/>
          </w:tcPr>
          <w:p w:rsidR="005A48CC" w:rsidRDefault="005A48CC" w:rsidP="00B84089"/>
        </w:tc>
      </w:tr>
      <w:tr w:rsidR="005A48CC" w:rsidTr="005A48CC">
        <w:tc>
          <w:tcPr>
            <w:tcW w:w="2470" w:type="dxa"/>
          </w:tcPr>
          <w:p w:rsidR="005A48CC" w:rsidRDefault="005A48CC" w:rsidP="00094CDE">
            <w:r>
              <w:t>ADD</w:t>
            </w:r>
          </w:p>
        </w:tc>
        <w:tc>
          <w:tcPr>
            <w:tcW w:w="2428" w:type="dxa"/>
          </w:tcPr>
          <w:p w:rsidR="005A48CC" w:rsidRDefault="005A48CC" w:rsidP="00094CDE">
            <w:r>
              <w:t>0xA0</w:t>
            </w:r>
          </w:p>
        </w:tc>
        <w:tc>
          <w:tcPr>
            <w:tcW w:w="2299" w:type="dxa"/>
          </w:tcPr>
          <w:p w:rsidR="005A48CC" w:rsidRDefault="005A48CC" w:rsidP="00094CDE">
            <w:r>
              <w:t>Arithmetisch</w:t>
            </w:r>
          </w:p>
        </w:tc>
        <w:tc>
          <w:tcPr>
            <w:tcW w:w="2540" w:type="dxa"/>
          </w:tcPr>
          <w:p w:rsidR="005A48CC" w:rsidRDefault="005A48CC" w:rsidP="00094CDE"/>
        </w:tc>
      </w:tr>
      <w:tr w:rsidR="005A48CC" w:rsidTr="005A48CC">
        <w:tc>
          <w:tcPr>
            <w:tcW w:w="2470" w:type="dxa"/>
          </w:tcPr>
          <w:p w:rsidR="005A48CC" w:rsidRDefault="005A48CC" w:rsidP="00094CDE">
            <w:r>
              <w:t>SHIFT</w:t>
            </w:r>
          </w:p>
        </w:tc>
        <w:tc>
          <w:tcPr>
            <w:tcW w:w="2428" w:type="dxa"/>
          </w:tcPr>
          <w:p w:rsidR="005A48CC" w:rsidRDefault="005A48CC" w:rsidP="00094CDE">
            <w:r>
              <w:t>0x21</w:t>
            </w:r>
          </w:p>
        </w:tc>
        <w:tc>
          <w:tcPr>
            <w:tcW w:w="2299" w:type="dxa"/>
          </w:tcPr>
          <w:p w:rsidR="005A48CC" w:rsidRDefault="005A48CC" w:rsidP="00094CDE">
            <w:r>
              <w:t>Arithmetisch</w:t>
            </w:r>
          </w:p>
        </w:tc>
        <w:tc>
          <w:tcPr>
            <w:tcW w:w="2540" w:type="dxa"/>
          </w:tcPr>
          <w:p w:rsidR="005A48CC" w:rsidRDefault="005A48CC" w:rsidP="00094CDE"/>
        </w:tc>
      </w:tr>
      <w:tr w:rsidR="005A48CC" w:rsidTr="005A48CC">
        <w:tc>
          <w:tcPr>
            <w:tcW w:w="2470" w:type="dxa"/>
          </w:tcPr>
          <w:p w:rsidR="005A48CC" w:rsidRDefault="005A48CC" w:rsidP="00094CDE">
            <w:r>
              <w:t>MOV</w:t>
            </w:r>
          </w:p>
        </w:tc>
        <w:tc>
          <w:tcPr>
            <w:tcW w:w="2428" w:type="dxa"/>
          </w:tcPr>
          <w:p w:rsidR="005A48CC" w:rsidRDefault="005A48CC" w:rsidP="00094CDE">
            <w:r>
              <w:t>0xC0</w:t>
            </w:r>
          </w:p>
        </w:tc>
        <w:tc>
          <w:tcPr>
            <w:tcW w:w="2299" w:type="dxa"/>
          </w:tcPr>
          <w:p w:rsidR="005A48CC" w:rsidRDefault="005A48CC" w:rsidP="00094CDE">
            <w:r>
              <w:t>Sprung</w:t>
            </w:r>
          </w:p>
        </w:tc>
        <w:tc>
          <w:tcPr>
            <w:tcW w:w="2540" w:type="dxa"/>
          </w:tcPr>
          <w:p w:rsidR="005A48CC" w:rsidRDefault="005A48CC" w:rsidP="00094CDE"/>
        </w:tc>
      </w:tr>
      <w:tr w:rsidR="005A48CC" w:rsidTr="005A48CC">
        <w:tc>
          <w:tcPr>
            <w:tcW w:w="2470" w:type="dxa"/>
          </w:tcPr>
          <w:p w:rsidR="005A48CC" w:rsidRDefault="005A48CC" w:rsidP="00B84089">
            <w:r>
              <w:t>JMP</w:t>
            </w:r>
          </w:p>
        </w:tc>
        <w:tc>
          <w:tcPr>
            <w:tcW w:w="2428" w:type="dxa"/>
          </w:tcPr>
          <w:p w:rsidR="005A48CC" w:rsidRDefault="005A48CC" w:rsidP="00094CDE">
            <w:r>
              <w:t>0x41</w:t>
            </w:r>
          </w:p>
        </w:tc>
        <w:tc>
          <w:tcPr>
            <w:tcW w:w="2299" w:type="dxa"/>
          </w:tcPr>
          <w:p w:rsidR="005A48CC" w:rsidRDefault="005A48CC" w:rsidP="00094CDE">
            <w:r>
              <w:t>Sprung</w:t>
            </w:r>
          </w:p>
        </w:tc>
        <w:tc>
          <w:tcPr>
            <w:tcW w:w="2540" w:type="dxa"/>
          </w:tcPr>
          <w:p w:rsidR="005A48CC" w:rsidRDefault="005A48CC" w:rsidP="00094CDE"/>
        </w:tc>
      </w:tr>
      <w:tr w:rsidR="005A48CC" w:rsidTr="005A48CC">
        <w:tc>
          <w:tcPr>
            <w:tcW w:w="2470" w:type="dxa"/>
          </w:tcPr>
          <w:p w:rsidR="005A48CC" w:rsidRDefault="005A48CC" w:rsidP="00B84089">
            <w:r>
              <w:t>NOP</w:t>
            </w:r>
          </w:p>
        </w:tc>
        <w:tc>
          <w:tcPr>
            <w:tcW w:w="2428" w:type="dxa"/>
          </w:tcPr>
          <w:p w:rsidR="005A48CC" w:rsidRDefault="005A48CC" w:rsidP="00094CDE">
            <w:r>
              <w:t>0x60 , 0xE0</w:t>
            </w:r>
          </w:p>
        </w:tc>
        <w:tc>
          <w:tcPr>
            <w:tcW w:w="2299" w:type="dxa"/>
          </w:tcPr>
          <w:p w:rsidR="005A48CC" w:rsidRDefault="005A48CC" w:rsidP="00094CDE">
            <w:r>
              <w:t>Speziell</w:t>
            </w:r>
          </w:p>
        </w:tc>
        <w:tc>
          <w:tcPr>
            <w:tcW w:w="2540" w:type="dxa"/>
          </w:tcPr>
          <w:p w:rsidR="005A48CC" w:rsidRDefault="005A48CC" w:rsidP="00094CDE"/>
        </w:tc>
      </w:tr>
      <w:tr w:rsidR="005A48CC" w:rsidTr="005A48CC">
        <w:tc>
          <w:tcPr>
            <w:tcW w:w="2470" w:type="dxa"/>
          </w:tcPr>
          <w:p w:rsidR="005A48CC" w:rsidRDefault="005A48CC" w:rsidP="00B84089">
            <w:r>
              <w:t>END</w:t>
            </w:r>
          </w:p>
        </w:tc>
        <w:tc>
          <w:tcPr>
            <w:tcW w:w="2428" w:type="dxa"/>
          </w:tcPr>
          <w:p w:rsidR="005A48CC" w:rsidRDefault="005A48CC" w:rsidP="00094CDE">
            <w:r>
              <w:t>0x61, 0xE1</w:t>
            </w:r>
          </w:p>
        </w:tc>
        <w:tc>
          <w:tcPr>
            <w:tcW w:w="2299" w:type="dxa"/>
          </w:tcPr>
          <w:p w:rsidR="005A48CC" w:rsidRDefault="005A48CC" w:rsidP="00094CDE">
            <w:r>
              <w:t>Speziell</w:t>
            </w:r>
          </w:p>
        </w:tc>
        <w:tc>
          <w:tcPr>
            <w:tcW w:w="2540" w:type="dxa"/>
          </w:tcPr>
          <w:p w:rsidR="005A48CC" w:rsidRDefault="005A48CC" w:rsidP="00094CDE"/>
        </w:tc>
      </w:tr>
    </w:tbl>
    <w:p w:rsidR="00FA7EEE" w:rsidRDefault="00FA7EEE" w:rsidP="00FA7EEE">
      <w:pPr>
        <w:pStyle w:val="berschrift2"/>
        <w:numPr>
          <w:ilvl w:val="0"/>
          <w:numId w:val="0"/>
        </w:numPr>
        <w:ind w:left="576"/>
      </w:pPr>
      <w:bookmarkStart w:id="4" w:name="_Toc447794798"/>
      <w:r>
        <w:rPr>
          <w:noProof/>
        </w:rPr>
        <w:lastRenderedPageBreak/>
        <mc:AlternateContent>
          <mc:Choice Requires="wps">
            <w:drawing>
              <wp:anchor distT="0" distB="0" distL="114300" distR="114300" simplePos="0" relativeHeight="251679744" behindDoc="0" locked="0" layoutInCell="1" allowOverlap="1" wp14:anchorId="50F9C33E" wp14:editId="18C3F1B3">
                <wp:simplePos x="0" y="0"/>
                <wp:positionH relativeFrom="column">
                  <wp:posOffset>31750</wp:posOffset>
                </wp:positionH>
                <wp:positionV relativeFrom="paragraph">
                  <wp:posOffset>3834765</wp:posOffset>
                </wp:positionV>
                <wp:extent cx="5798820" cy="635"/>
                <wp:effectExtent l="0" t="0" r="0" b="0"/>
                <wp:wrapSquare wrapText="bothSides"/>
                <wp:docPr id="238" name="Textfeld 238"/>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FA7EEE" w:rsidRPr="00915FB5" w:rsidRDefault="00FA7EEE" w:rsidP="00FA7EEE">
                            <w:pPr>
                              <w:pStyle w:val="Beschriftung"/>
                              <w:rPr>
                                <w:b/>
                                <w:bCs/>
                              </w:rPr>
                            </w:pPr>
                            <w:bookmarkStart w:id="5" w:name="_Ref447796290"/>
                            <w:bookmarkStart w:id="6" w:name="_Ref447796298"/>
                            <w:r>
                              <w:t xml:space="preserve">Abbildung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Abbildung \* ARABIC \s 1 </w:instrText>
                            </w:r>
                            <w:r>
                              <w:fldChar w:fldCharType="separate"/>
                            </w:r>
                            <w:r>
                              <w:rPr>
                                <w:noProof/>
                              </w:rPr>
                              <w:t>1</w:t>
                            </w:r>
                            <w:r>
                              <w:fldChar w:fldCharType="end"/>
                            </w:r>
                            <w:bookmarkEnd w:id="6"/>
                            <w:r>
                              <w:t xml:space="preserve"> Op-Code-Codierung</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9C33E" id="Textfeld 238" o:spid="_x0000_s1059" type="#_x0000_t202" style="position:absolute;left:0;text-align:left;margin-left:2.5pt;margin-top:301.95pt;width:456.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" stroked="f">
                <v:textbox style="mso-fit-shape-to-text:t" inset="0,0,0,0">
                  <w:txbxContent>
                    <w:p w:rsidR="00FA7EEE" w:rsidRPr="00915FB5" w:rsidRDefault="00FA7EEE" w:rsidP="00FA7EEE">
                      <w:pPr>
                        <w:pStyle w:val="Beschriftung"/>
                        <w:rPr>
                          <w:b/>
                          <w:bCs/>
                        </w:rPr>
                      </w:pPr>
                      <w:bookmarkStart w:id="7" w:name="_Ref447796290"/>
                      <w:bookmarkStart w:id="8" w:name="_Ref447796298"/>
                      <w:r>
                        <w:t xml:space="preserve">Abbildung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Abbildung \* ARABIC \s 1 </w:instrText>
                      </w:r>
                      <w:r>
                        <w:fldChar w:fldCharType="separate"/>
                      </w:r>
                      <w:r>
                        <w:rPr>
                          <w:noProof/>
                        </w:rPr>
                        <w:t>1</w:t>
                      </w:r>
                      <w:r>
                        <w:fldChar w:fldCharType="end"/>
                      </w:r>
                      <w:bookmarkEnd w:id="8"/>
                      <w:r>
                        <w:t xml:space="preserve"> Op-Code-Codierung</w:t>
                      </w:r>
                      <w:bookmarkEnd w:id="7"/>
                    </w:p>
                  </w:txbxContent>
                </v:textbox>
                <w10:wrap type="square"/>
              </v:shape>
            </w:pict>
          </mc:Fallback>
        </mc:AlternateContent>
      </w:r>
      <w:r w:rsidR="00721F0A" w:rsidRPr="00B72EE5">
        <mc:AlternateContent>
          <mc:Choice Requires="wpg">
            <w:drawing>
              <wp:anchor distT="0" distB="0" distL="114300" distR="114300" simplePos="0" relativeHeight="251677696" behindDoc="0" locked="0" layoutInCell="1" allowOverlap="1" wp14:anchorId="301C2124" wp14:editId="423035FF">
                <wp:simplePos x="0" y="0"/>
                <wp:positionH relativeFrom="column">
                  <wp:posOffset>32207</wp:posOffset>
                </wp:positionH>
                <wp:positionV relativeFrom="paragraph">
                  <wp:posOffset>228</wp:posOffset>
                </wp:positionV>
                <wp:extent cx="5799436" cy="3778231"/>
                <wp:effectExtent l="0" t="0" r="11430" b="13335"/>
                <wp:wrapSquare wrapText="bothSides"/>
                <wp:docPr id="220" name="Gruppieren 67"/>
                <wp:cNvGraphicFramePr/>
                <a:graphic xmlns:a="http://schemas.openxmlformats.org/drawingml/2006/main">
                  <a:graphicData uri="http://schemas.microsoft.com/office/word/2010/wordprocessingGroup">
                    <wpg:wgp>
                      <wpg:cNvGrpSpPr/>
                      <wpg:grpSpPr>
                        <a:xfrm>
                          <a:off x="0" y="0"/>
                          <a:ext cx="5799436" cy="3778231"/>
                          <a:chOff x="0" y="0"/>
                          <a:chExt cx="5799436" cy="3778231"/>
                        </a:xfrm>
                      </wpg:grpSpPr>
                      <wpg:grpSp>
                        <wpg:cNvPr id="221" name="Gruppieren 221"/>
                        <wpg:cNvGrpSpPr/>
                        <wpg:grpSpPr>
                          <a:xfrm>
                            <a:off x="0" y="0"/>
                            <a:ext cx="5799436" cy="3778231"/>
                            <a:chOff x="0" y="0"/>
                            <a:chExt cx="5799436" cy="3778231"/>
                          </a:xfrm>
                        </wpg:grpSpPr>
                        <wps:wsp>
                          <wps:cNvPr id="222" name="Rechteck 222"/>
                          <wps:cNvSpPr/>
                          <wps:spPr>
                            <a:xfrm>
                              <a:off x="0" y="1228732"/>
                              <a:ext cx="708453" cy="706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Rechteck 223"/>
                          <wps:cNvSpPr/>
                          <wps:spPr>
                            <a:xfrm>
                              <a:off x="708453" y="1228732"/>
                              <a:ext cx="741406" cy="70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hteck 224"/>
                          <wps:cNvSpPr/>
                          <wps:spPr>
                            <a:xfrm>
                              <a:off x="1449859" y="1228732"/>
                              <a:ext cx="708453" cy="70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Rechteck 225"/>
                          <wps:cNvSpPr/>
                          <wps:spPr>
                            <a:xfrm>
                              <a:off x="2158312" y="1228732"/>
                              <a:ext cx="741406" cy="70639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Rechteck 226"/>
                          <wps:cNvSpPr/>
                          <wps:spPr>
                            <a:xfrm>
                              <a:off x="2899718" y="1228732"/>
                              <a:ext cx="708453" cy="70639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hteck 227"/>
                          <wps:cNvSpPr/>
                          <wps:spPr>
                            <a:xfrm>
                              <a:off x="3608171" y="1228732"/>
                              <a:ext cx="741406" cy="70639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Rechteck 228"/>
                          <wps:cNvSpPr/>
                          <wps:spPr>
                            <a:xfrm>
                              <a:off x="4349577" y="1228732"/>
                              <a:ext cx="708453" cy="70639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Rechteck 229"/>
                          <wps:cNvSpPr/>
                          <wps:spPr>
                            <a:xfrm>
                              <a:off x="5058030" y="1228732"/>
                              <a:ext cx="741406" cy="70639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Geschweifte Klammer rechts 230"/>
                          <wps:cNvSpPr/>
                          <wps:spPr>
                            <a:xfrm rot="5400000">
                              <a:off x="1186247" y="1533532"/>
                              <a:ext cx="494270" cy="1449859"/>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extfeld 57"/>
                          <wps:cNvSpPr txBox="1"/>
                          <wps:spPr>
                            <a:xfrm>
                              <a:off x="852522" y="2651741"/>
                              <a:ext cx="1305560" cy="112649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00: Logische Operationen</w:t>
                                </w:r>
                              </w:p>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01: Arithmetische Operationen</w:t>
                                </w:r>
                              </w:p>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10: Sprungbefehle</w:t>
                                </w:r>
                                <w:r>
                                  <w:rPr>
                                    <w:rFonts w:asciiTheme="minorHAnsi" w:hAnsi="Garamond" w:cstheme="minorBidi"/>
                                    <w:color w:val="000000" w:themeColor="dark1"/>
                                    <w:kern w:val="24"/>
                                  </w:rPr>
                                  <w:br/>
                                  <w:t xml:space="preserve">11: </w:t>
                                </w:r>
                                <w:r w:rsidR="00AA7188">
                                  <w:rPr>
                                    <w:rFonts w:asciiTheme="minorHAnsi" w:hAnsi="Garamond" w:cstheme="minorBidi"/>
                                    <w:color w:val="000000" w:themeColor="dark1"/>
                                    <w:kern w:val="24"/>
                                  </w:rPr>
                                  <w:t>Speziell</w:t>
                                </w:r>
                              </w:p>
                            </w:txbxContent>
                          </wps:txbx>
                          <wps:bodyPr wrap="square" rtlCol="0">
                            <a:spAutoFit/>
                          </wps:bodyPr>
                        </wps:wsp>
                        <wps:wsp>
                          <wps:cNvPr id="232" name="Textfeld 58"/>
                          <wps:cNvSpPr txBox="1"/>
                          <wps:spPr>
                            <a:xfrm>
                              <a:off x="0" y="0"/>
                              <a:ext cx="2232025" cy="447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0: Benötigt 1 Operand</w:t>
                                </w:r>
                              </w:p>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1: Benötigt 2 Operanden</w:t>
                                </w:r>
                              </w:p>
                            </w:txbxContent>
                          </wps:txbx>
                          <wps:bodyPr wrap="square" rtlCol="0">
                            <a:spAutoFit/>
                          </wps:bodyPr>
                        </wps:wsp>
                        <wps:wsp>
                          <wps:cNvPr id="233" name="Gewinkelte Verbindung 233"/>
                          <wps:cNvCnPr>
                            <a:stCxn id="232" idx="2"/>
                            <a:endCxn id="222" idx="0"/>
                          </wps:cNvCnPr>
                          <wps:spPr>
                            <a:xfrm rot="5400000">
                              <a:off x="351694" y="464199"/>
                              <a:ext cx="767067" cy="761999"/>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234" name="Geschweifte Klammer rechts 234"/>
                        <wps:cNvSpPr/>
                        <wps:spPr>
                          <a:xfrm rot="5400000">
                            <a:off x="4456668" y="1171068"/>
                            <a:ext cx="494270" cy="2174788"/>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Textfeld 63"/>
                        <wps:cNvSpPr txBox="1"/>
                        <wps:spPr>
                          <a:xfrm>
                            <a:off x="3558367" y="2651387"/>
                            <a:ext cx="2232025" cy="6184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Eindeutige Identifikation des Befehles innerhalb der Gruppierung</w:t>
                              </w:r>
                            </w:p>
                          </w:txbxContent>
                        </wps:txbx>
                        <wps:bodyPr wrap="square" rtlCol="0">
                          <a:spAutoFit/>
                        </wps:bodyPr>
                      </wps:wsp>
                      <wps:wsp>
                        <wps:cNvPr id="236" name="Geschweifte Klammer rechts 236"/>
                        <wps:cNvSpPr/>
                        <wps:spPr>
                          <a:xfrm rot="16200000">
                            <a:off x="2636107" y="228691"/>
                            <a:ext cx="494270" cy="1449859"/>
                          </a:xfrm>
                          <a:prstGeom prst="rightBrace">
                            <a:avLst>
                              <a:gd name="adj1" fmla="val 8333"/>
                              <a:gd name="adj2" fmla="val 82386"/>
                            </a:avLst>
                          </a:pr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Textfeld 65"/>
                        <wps:cNvSpPr txBox="1"/>
                        <wps:spPr>
                          <a:xfrm>
                            <a:off x="2732611" y="123201"/>
                            <a:ext cx="2232660" cy="4470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Undefiniert, noch nicht in Verwendung</w:t>
                              </w:r>
                              <w:r w:rsidR="001A184F">
                                <w:rPr>
                                  <w:rFonts w:asciiTheme="minorHAnsi" w:hAnsi="Garamond" w:cstheme="minorBidi"/>
                                  <w:color w:val="FFFFFF" w:themeColor="light1"/>
                                  <w:kern w:val="24"/>
                                </w:rPr>
                                <w:t>. daher immer „00“</w:t>
                              </w:r>
                            </w:p>
                          </w:txbxContent>
                        </wps:txbx>
                        <wps:bodyPr wrap="square" rtlCol="0">
                          <a:spAutoFit/>
                        </wps:bodyPr>
                      </wps:wsp>
                    </wpg:wgp>
                  </a:graphicData>
                </a:graphic>
              </wp:anchor>
            </w:drawing>
          </mc:Choice>
          <mc:Fallback>
            <w:pict>
              <v:group w14:anchorId="301C2124" id="Gruppieren 67" o:spid="_x0000_s1060" style="position:absolute;left:0;text-align:left;margin-left:2.55pt;margin-top:0;width:456.65pt;height:297.5pt;z-index:251677696" coordsize="57994,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">
                <v:group id="Gruppieren 221" o:spid="_x0000_s1061" style="position:absolute;width:57994;height:37782" coordsize="57994,37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rect id="Rechteck 222" o:spid="_x0000_s1062" style="position:absolute;top:12287;width:708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BZ88IA&#10;AADcAAAADwAAAGRycy9kb3ducmV2LnhtbESPzWqDQBSF94W+w3AL2TWjLtJiHaUIgRDIImkf4OLc&#10;OlbnjjiTqG+fCRS6PJyfj1NUix3EjSbfOVaQbhMQxI3THbcKvr/2r+8gfEDWODgmBSt5qMrnpwJz&#10;7WY+0+0SWhFH2OeowIQw5lL6xpBFv3UjcfR+3GQxRDm1Uk84x3E7yCxJdtJix5FgcKTaUNNfrjZC&#10;kM5r+jbX/cksx46G9Zeuq1Kbl+XzA0SgJfyH/9oHrSDLMniciUdAl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FnzwgAAANwAAAAPAAAAAAAAAAAAAAAAAJgCAABkcnMvZG93&#10;bnJldi54bWxQSwUGAAAAAAQABAD1AAAAhwMAAAAA&#10;" fillcolor="#f24f4f [3204]" strokecolor="#940b0b [1604]"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7</w:t>
                          </w:r>
                        </w:p>
                      </w:txbxContent>
                    </v:textbox>
                  </v:rect>
                  <v:rect id="Rechteck 223" o:spid="_x0000_s1063" style="position:absolute;left:7084;top:12287;width:741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cUA&#10;AADcAAAADwAAAGRycy9kb3ducmV2LnhtbESPT2sCMRTE74LfIbyCF6nZriJ1axQpVLwV/xzs7bF5&#10;TbbdvCybdF2/vSkIHoeZ+Q2zXPeuFh21ofKs4GWSgSAuva7YKDgdP55fQYSIrLH2TAquFGC9Gg6W&#10;WGh/4T11h2hEgnAoUIGNsSmkDKUlh2HiG+LkffvWYUyyNVK3eElwV8s8y+bSYcVpwWJD75bK38Of&#10;U7CYfcbZ/Gp+8vO2+xqbxS7Y5qzU6KnfvIGI1MdH+N7eaQV5PoX/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4/+1xQAAANwAAAAPAAAAAAAAAAAAAAAAAJgCAABkcnMv&#10;ZG93bnJldi54bWxQSwUGAAAAAAQABAD1AAAAigMAAAAA&#10;" fillcolor="#f0bb44 [3206]" strokecolor="#8d650b [1606]"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6</w:t>
                          </w:r>
                        </w:p>
                      </w:txbxContent>
                    </v:textbox>
                  </v:rect>
                  <v:rect id="Rechteck 224" o:spid="_x0000_s1064" style="position:absolute;left:14498;top:12287;width:7085;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nwcUA&#10;AADcAAAADwAAAGRycy9kb3ducmV2LnhtbESPQWvCQBSE74L/YXkFL1I3hiA1dRURKt6Ktof09si+&#10;7qbNvg3ZbYz/visUehxm5htmsxtdKwbqQ+NZwXKRgSCuvW7YKHh/e3l8AhEissbWMym4UYDddjrZ&#10;YKn9lc80XKIRCcKhRAU2xq6UMtSWHIaF74iT9+l7hzHJ3kjd4zXBXSvzLFtJhw2nBYsdHSzV35cf&#10;p2BdvMZidTNfeXUcPuZmfQq2q5SaPYz7ZxCRxvgf/muftII8L+B+Jh0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mfBxQAAANwAAAAPAAAAAAAAAAAAAAAAAJgCAABkcnMv&#10;ZG93bnJldi54bWxQSwUGAAAAAAQABAD1AAAAigMAAAAA&#10;" fillcolor="#f0bb44 [3206]" strokecolor="#8d650b [1606]"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5</w:t>
                          </w:r>
                        </w:p>
                      </w:txbxContent>
                    </v:textbox>
                  </v:rect>
                  <v:rect id="Rechteck 225" o:spid="_x0000_s1065" style="position:absolute;left:21583;top:12287;width:741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n1AcUA&#10;AADcAAAADwAAAGRycy9kb3ducmV2LnhtbESPQWsCMRSE74L/IbxCL1KzXVDarVFEqPRUdFs8Pzav&#10;m63Jy7KJ6+qvbwShx2FmvmEWq8FZ0VMXGs8KnqcZCOLK64ZrBd9f708vIEJE1mg9k4ILBVgtx6MF&#10;FtqfeU99GWuRIBwKVGBibAspQ2XIYZj6ljh5P75zGJPsaqk7PCe4szLPsrl02HBaMNjSxlB1LE9O&#10;gT2UGzuf9J96dz0czVYPr7Nfo9Tjw7B+AxFpiP/he/tDK8jzGdzO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fUBxQAAANwAAAAPAAAAAAAAAAAAAAAAAJgCAABkcnMv&#10;ZG93bnJldi54bWxQSwUGAAAAAAQABAD1AAAAigMAAAAA&#10;" fillcolor="#8dbb70 [3205]" strokecolor="#446430 [1605]"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4</w:t>
                          </w:r>
                        </w:p>
                      </w:txbxContent>
                    </v:textbox>
                  </v:rect>
                  <v:rect id="Rechteck 226" o:spid="_x0000_s1066" style="position:absolute;left:28997;top:12287;width:708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rdsUA&#10;AADcAAAADwAAAGRycy9kb3ducmV2LnhtbESPQWvCQBSE7wX/w/KEXopuGmjQ6CpFaOmptFE8P7LP&#10;bHT3bchuY9pf3y0UPA4z8w2z3o7OioH60HpW8DjPQBDXXrfcKDjsX2YLECEia7SeScE3BdhuJndr&#10;LLW/8icNVWxEgnAoUYGJsSulDLUhh2HuO+LknXzvMCbZN1L3eE1wZ2WeZYV02HJaMNjRzlB9qb6c&#10;AnusdrZ4GN71x8/xYl71uHw6G6Xup+PzCkSkMd7C/+03rSDPC/g7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2t2xQAAANwAAAAPAAAAAAAAAAAAAAAAAJgCAABkcnMv&#10;ZG93bnJldi54bWxQSwUGAAAAAAQABAD1AAAAigMAAAAA&#10;" fillcolor="#8dbb70 [3205]" strokecolor="#446430 [1605]"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3</w:t>
                          </w:r>
                        </w:p>
                      </w:txbxContent>
                    </v:textbox>
                  </v:rect>
                  <v:rect id="Rechteck 227" o:spid="_x0000_s1067" style="position:absolute;left:36081;top:12287;width:741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xo8UA&#10;AADcAAAADwAAAGRycy9kb3ducmV2LnhtbESPQWvCQBSE74X+h+UVvBTdJEIrqauoqHgq1PbQ40v2&#10;mQ1m38bsqvHfu0Khx2FmvmGm89424kKdrx0rSEcJCOLS6ZorBT/fm+EEhA/IGhvHpOBGHuaz56cp&#10;5tpd+Ysu+1CJCGGfowITQptL6UtDFv3ItcTRO7jOYoiyq6Tu8BrhtpFZkrxJizXHBYMtrQyVx/3Z&#10;Kmh+TelP49fPolhvuTjxMjXpUqnBS7/4ABGoD//hv/ZOK8iyd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DGjxQAAANwAAAAPAAAAAAAAAAAAAAAAAJgCAABkcnMv&#10;ZG93bnJldi54bWxQSwUGAAAAAAQABAD1AAAAigMAAAAA&#10;" fillcolor="#f8943f [3209]" strokecolor="#954705 [1609]"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2</w:t>
                          </w:r>
                        </w:p>
                      </w:txbxContent>
                    </v:textbox>
                  </v:rect>
                  <v:rect id="Rechteck 228" o:spid="_x0000_s1068" style="position:absolute;left:43495;top:12287;width:7085;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0cEA&#10;AADcAAAADwAAAGRycy9kb3ducmV2LnhtbERPz2vCMBS+C/sfwhvsIpq2goxqlDnc8CToPHh8bZ5N&#10;sXmpTdTuvzcHwePH93u+7G0jbtT52rGCdJyAIC6drrlScPj7GX2C8AFZY+OYFPyTh+XibTDHXLs7&#10;7+i2D5WIIexzVGBCaHMpfWnIoh+7ljhyJ9dZDBF2ldQd3mO4bWSWJFNpsebYYLClb0PleX+1Cpqj&#10;Kf1lMtwWxfqXiwuvUpOulPp4779mIAL14SV+ujdaQZbFtfFMPA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bpdHBAAAA3AAAAA8AAAAAAAAAAAAAAAAAmAIAAGRycy9kb3du&#10;cmV2LnhtbFBLBQYAAAAABAAEAPUAAACGAwAAAAA=&#10;" fillcolor="#f8943f [3209]" strokecolor="#954705 [1609]"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1</w:t>
                          </w:r>
                        </w:p>
                      </w:txbxContent>
                    </v:textbox>
                  </v:rect>
                  <v:rect id="Rechteck 229" o:spid="_x0000_s1069" style="position:absolute;left:50580;top:12287;width:7414;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ASsUA&#10;AADcAAAADwAAAGRycy9kb3ducmV2LnhtbESPQWvCQBSE74X+h+UVvBTdJEKpqauoqHgq1PbQ40v2&#10;mQ1m38bsqvHfu0Khx2FmvmGm89424kKdrx0rSEcJCOLS6ZorBT/fm+E7CB+QNTaOScGNPMxnz09T&#10;zLW78hdd9qESEcI+RwUmhDaX0peGLPqRa4mjd3CdxRBlV0nd4TXCbSOzJHmTFmuOCwZbWhkqj/uz&#10;VdD8mtKfxq+fRbHecnHiZWrSpVKDl37xASJQH/7Df+2dVpBlE3ici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wBKxQAAANwAAAAPAAAAAAAAAAAAAAAAAJgCAABkcnMv&#10;ZG93bnJldi54bWxQSwUGAAAAAAQABAD1AAAAigMAAAAA&#10;" fillcolor="#f8943f [3209]" strokecolor="#954705 [1609]" strokeweight="1pt">
                    <v:textbox>
                      <w:txbxContent>
                        <w:p w:rsidR="00B72EE5" w:rsidRDefault="00B72EE5" w:rsidP="00B72EE5">
                          <w:pPr>
                            <w:pStyle w:val="StandardWeb"/>
                            <w:spacing w:before="0" w:beforeAutospacing="0" w:after="0" w:afterAutospacing="0"/>
                            <w:jc w:val="center"/>
                          </w:pPr>
                          <w:r>
                            <w:rPr>
                              <w:rFonts w:asciiTheme="minorHAnsi" w:hAnsi="Garamond" w:cstheme="minorBidi"/>
                              <w:color w:val="FFFFFF" w:themeColor="light1"/>
                              <w:kern w:val="24"/>
                              <w:sz w:val="36"/>
                              <w:szCs w:val="36"/>
                            </w:rPr>
                            <w:t>0</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230" o:spid="_x0000_s1070" type="#_x0000_t88" style="position:absolute;left:11863;top:15334;width:4942;height:144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icAcIA&#10;AADcAAAADwAAAGRycy9kb3ducmV2LnhtbERPS2rDMBDdF3oHMYXuarlJaItjJZSS0GxC8zvAIE1s&#10;E2vkSort3D5aFLp8vH+5HG0revKhcazgNctBEGtnGq4UnI7rlw8QISIbbB2TghsFWC4eH0osjBt4&#10;T/0hViKFcChQQR1jV0gZdE0WQ+Y64sSdnbcYE/SVNB6HFG5bOcnzN2mx4dRQY0dfNenL4WoVrK69&#10;/32X2+MuH370LLqp3nTfSj0/jZ9zEJHG+C/+c2+Mgsk0zU9n0h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JwBwgAAANwAAAAPAAAAAAAAAAAAAAAAAJgCAABkcnMvZG93&#10;bnJldi54bWxQSwUGAAAAAAQABAD1AAAAhwMAAAAA&#10;" adj="614" strokecolor="black [3200]" strokeweight="1.5pt">
                    <v:stroke joinstyle="miter"/>
                  </v:shape>
                  <v:shape id="Textfeld 57" o:spid="_x0000_s1071" type="#_x0000_t202" style="position:absolute;left:8525;top:26517;width:13055;height:11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I8QA&#10;AADcAAAADwAAAGRycy9kb3ducmV2LnhtbESPzWrDMBCE74W+g9hCb438U0Jxo4Q0UOgpqZ0+wNba&#10;2CbWykiK7bx9VCjkOMzMN8xqM5tejOR8Z1lBukhAENdWd9wo+Dl+vryB8AFZY2+ZFFzJw2b9+LDC&#10;QtuJSxqr0IgIYV+ggjaEoZDS1y0Z9As7EEfvZJ3BEKVrpHY4RbjpZZYkS2mw47jQ4kC7lupzdTEK&#10;9q+H7Hun3bG82CyXH6kztP1V6vlp3r6DCDSHe/i//aUVZHkKf2fi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K+iPEAAAA3AAAAA8AAAAAAAAAAAAAAAAAmAIAAGRycy9k&#10;b3ducmV2LnhtbFBLBQYAAAAABAAEAPUAAACJAwAAAAA=&#10;" fillcolor="#f5d182 [2166]" strokecolor="#f0bb44 [3206]" strokeweight=".5pt">
                    <v:fill color2="#f2c767 [2614]" rotate="t" colors="0 #f9dbaa;.5 #f7d49b;1 #fad088" focus="100%" type="gradient">
                      <o:fill v:ext="view" type="gradientUnscaled"/>
                    </v:fill>
                    <v:textbox style="mso-fit-shape-to-text:t">
                      <w:txbxContent>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00: Logische Operationen</w:t>
                          </w:r>
                        </w:p>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01: Arithmetische Operationen</w:t>
                          </w:r>
                        </w:p>
                        <w:p w:rsidR="00B72EE5" w:rsidRDefault="00B72EE5" w:rsidP="00B72EE5">
                          <w:pPr>
                            <w:pStyle w:val="StandardWeb"/>
                            <w:spacing w:before="0" w:beforeAutospacing="0" w:after="0" w:afterAutospacing="0"/>
                          </w:pPr>
                          <w:r>
                            <w:rPr>
                              <w:rFonts w:asciiTheme="minorHAnsi" w:hAnsi="Garamond" w:cstheme="minorBidi"/>
                              <w:color w:val="000000" w:themeColor="dark1"/>
                              <w:kern w:val="24"/>
                            </w:rPr>
                            <w:t>10: Sprungbefehle</w:t>
                          </w:r>
                          <w:r>
                            <w:rPr>
                              <w:rFonts w:asciiTheme="minorHAnsi" w:hAnsi="Garamond" w:cstheme="minorBidi"/>
                              <w:color w:val="000000" w:themeColor="dark1"/>
                              <w:kern w:val="24"/>
                            </w:rPr>
                            <w:br/>
                            <w:t xml:space="preserve">11: </w:t>
                          </w:r>
                          <w:r w:rsidR="00AA7188">
                            <w:rPr>
                              <w:rFonts w:asciiTheme="minorHAnsi" w:hAnsi="Garamond" w:cstheme="minorBidi"/>
                              <w:color w:val="000000" w:themeColor="dark1"/>
                              <w:kern w:val="24"/>
                            </w:rPr>
                            <w:t>Speziell</w:t>
                          </w:r>
                        </w:p>
                      </w:txbxContent>
                    </v:textbox>
                  </v:shape>
                  <v:shape id="Textfeld 58" o:spid="_x0000_s1072" type="#_x0000_t202" style="position:absolute;width:22320;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oasUA&#10;AADcAAAADwAAAGRycy9kb3ducmV2LnhtbESPUWvCMBSF3wf7D+EO9jZTOxTpjCKDwaYIzpU9X5pr&#10;U0xuuiar9d8bQfDxcM75Dme+HJwVPXWh8axgPMpAEFdeN1wrKH8+XmYgQkTWaD2TgjMFWC4eH+ZY&#10;aH/ib+r3sRYJwqFABSbGtpAyVIYchpFviZN38J3DmGRXS93hKcGdlXmWTaXDhtOCwZbeDVXH/b9T&#10;II9ffTuxu834b2tnjZmUv+tdqdTz07B6AxFpiPfwrf2pFeSvOVzPpCM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GOhqxQAAANwAAAAPAAAAAAAAAAAAAAAAAJgCAABkcnMv&#10;ZG93bnJldi54bWxQSwUGAAAAAAQABAD1AAAAigMAAAAA&#10;" fillcolor="#f24f4f [3204]" strokecolor="#940b0b [1604]" strokeweight="1pt">
                    <v:textbox style="mso-fit-shape-to-text:t">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0: Benötigt 1 Operand</w:t>
                          </w:r>
                        </w:p>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1: Benötigt 2 Operanden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33" o:spid="_x0000_s1073" type="#_x0000_t34" style="position:absolute;left:3516;top:4642;width:7671;height:76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bysUAAADcAAAADwAAAGRycy9kb3ducmV2LnhtbESPzWvCQBTE7wX/h+UJvdWNCqVE16D9&#10;oNJD8evg8ZF9JsG8tyG7xtS/vlsoeBxm5jfMPOu5Vh21vnJiYDxKQJHkzlZSGDjsP55eQPmAYrF2&#10;QgZ+yEO2GDzMMbXuKlvqdqFQESI+RQNlCE2qtc9LYvQj15BE7+RaxhBlW2jb4jXCudaTJHnWjJXE&#10;hRIbei0pP+8ubODypW+f75vE6lXNt7dvXgfeHI15HPbLGahAfbiH/9tra2AyncLfmXg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UbysUAAADcAAAADwAAAAAAAAAA&#10;AAAAAAChAgAAZHJzL2Rvd25yZXYueG1sUEsFBgAAAAAEAAQA+QAAAJMDAAAAAA==&#10;" strokecolor="#f24f4f [3204]" strokeweight="1.5pt">
                    <v:stroke endarrow="block"/>
                  </v:shape>
                </v:group>
                <v:shape id="Geschweifte Klammer rechts 234" o:spid="_x0000_s1074" type="#_x0000_t88" style="position:absolute;left:44567;top:11710;width:4942;height:21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FrOsUA&#10;AADcAAAADwAAAGRycy9kb3ducmV2LnhtbESPQWvCQBSE70L/w/IKvemmVqWkrlIEwUNQjIFeH9nX&#10;JDb7Ns1uNPrrXUHwOMzMN8x82ZtanKh1lWUF76MIBHFudcWFguywHn6CcB5ZY22ZFFzIwXLxMphj&#10;rO2Z93RKfSEChF2MCkrvm1hKl5dk0I1sQxy8X9sa9EG2hdQtngPc1HIcRTNpsOKwUGJDq5Lyv7Qz&#10;CpJj1v1M/fW42/6v0mzWJJ2NEqXeXvvvLxCeev8MP9obrWD8MYH7mXA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Ws6xQAAANwAAAAPAAAAAAAAAAAAAAAAAJgCAABkcnMv&#10;ZG93bnJldi54bWxQSwUGAAAAAAQABAD1AAAAigMAAAAA&#10;" adj="409" strokecolor="black [3200]" strokeweight="1.5pt">
                  <v:stroke joinstyle="miter"/>
                </v:shape>
                <v:shape id="Textfeld 63" o:spid="_x0000_s1075" type="#_x0000_t202" style="position:absolute;left:35583;top:26513;width:22320;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eOsQA&#10;AADcAAAADwAAAGRycy9kb3ducmV2LnhtbESPS4sCMRCE78L+h9ALXmTN+GR3NIoIiifxBbvHZtI7&#10;M5h0hknU8d8bQfBYVNVX1HTeWCOuVPvSsYJeNwFBnDldcq7gdFx9fYPwAVmjcUwK7uRhPvtoTTHV&#10;7sZ7uh5CLiKEfYoKihCqVEqfFWTRd11FHL1/V1sMUda51DXeItwa2U+SsbRYclwosKJlQdn5cLEK&#10;htvE7O7c8fb39FPt7XprVn8dpdqfzWICIlAT3uFXe6MV9Acj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XjrEAAAA3AAAAA8AAAAAAAAAAAAAAAAAmAIAAGRycy9k&#10;b3ducmV2LnhtbFBLBQYAAAAABAAEAPUAAACJAwAAAAA=&#10;" fillcolor="#f8943f [3209]" strokecolor="#954705 [1609]" strokeweight="1pt">
                  <v:textbox style="mso-fit-shape-to-text:t">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Eindeutige Identifikation des Befehles innerhalb der Gruppierung</w:t>
                        </w:r>
                      </w:p>
                    </w:txbxContent>
                  </v:textbox>
                </v:shape>
                <v:shape id="Geschweifte Klammer rechts 236" o:spid="_x0000_s1076" type="#_x0000_t88" style="position:absolute;left:26360;top:2287;width:4943;height:1449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RS5MQA&#10;AADcAAAADwAAAGRycy9kb3ducmV2LnhtbESPT4vCMBTE74LfITxhb2uqC7pUo+gu6x88bRW8Pptn&#10;WmxeSpPV+u2NsOBxmJnfMNN5aytxpcaXjhUM+gkI4tzpko2Cw/7n/ROED8gaK8ek4E4e5rNuZ4qp&#10;djf+pWsWjIgQ9ikqKEKoUyl9XpBF33c1cfTOrrEYomyM1A3eItxWcpgkI2mx5LhQYE1fBeWX7M8q&#10;WPtkfMJBa7+3u/UyO57M6h6MUm+9djEBEagNr/B/e6MVDD9G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UUuTEAAAA3AAAAA8AAAAAAAAAAAAAAAAAmAIAAGRycy9k&#10;b3ducmV2LnhtbFBLBQYAAAAABAAEAPUAAACJAwAAAAA=&#10;" adj="614,17795" strokecolor="black [3200]" strokeweight="1.5pt">
                  <v:stroke joinstyle="miter"/>
                </v:shape>
                <v:shape id="Textfeld 65" o:spid="_x0000_s1077" type="#_x0000_t202" style="position:absolute;left:27326;top:1232;width:22326;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O2cMA&#10;AADcAAAADwAAAGRycy9kb3ducmV2LnhtbESPT4vCMBTE7wv7HcJb2Itoqi6uVNMiC6JX/xzc26N5&#10;NqXNS2mi1m9vBMHjMDO/YZZ5bxtxpc5XjhWMRwkI4sLpiksFx8N6OAfhA7LGxjEpuJOHPPv8WGKq&#10;3Y13dN2HUkQI+xQVmBDaVEpfGLLoR64ljt7ZdRZDlF0pdYe3CLeNnCTJTFqsOC4YbOnPUFHvL1aB&#10;rten6jDY6IujQV0n/z/G9Vulvr/61QJEoD68w6/2ViuYTH/heSYeAZ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OO2cMAAADcAAAADwAAAAAAAAAAAAAAAACYAgAAZHJzL2Rv&#10;d25yZXYueG1sUEsFBgAAAAAEAAQA9QAAAIgDAAAAAA==&#10;" fillcolor="#8dbb70 [3205]" strokecolor="#446430 [1605]" strokeweight="1pt">
                  <v:textbox style="mso-fit-shape-to-text:t">
                    <w:txbxContent>
                      <w:p w:rsidR="00B72EE5" w:rsidRDefault="00B72EE5" w:rsidP="00B72EE5">
                        <w:pPr>
                          <w:pStyle w:val="StandardWeb"/>
                          <w:spacing w:before="0" w:beforeAutospacing="0" w:after="0" w:afterAutospacing="0"/>
                        </w:pPr>
                        <w:r>
                          <w:rPr>
                            <w:rFonts w:asciiTheme="minorHAnsi" w:hAnsi="Garamond" w:cstheme="minorBidi"/>
                            <w:color w:val="FFFFFF" w:themeColor="light1"/>
                            <w:kern w:val="24"/>
                          </w:rPr>
                          <w:t>Undefiniert, noch nicht in Verwendung</w:t>
                        </w:r>
                        <w:r w:rsidR="001A184F">
                          <w:rPr>
                            <w:rFonts w:asciiTheme="minorHAnsi" w:hAnsi="Garamond" w:cstheme="minorBidi"/>
                            <w:color w:val="FFFFFF" w:themeColor="light1"/>
                            <w:kern w:val="24"/>
                          </w:rPr>
                          <w:t>. daher immer „00“</w:t>
                        </w:r>
                      </w:p>
                    </w:txbxContent>
                  </v:textbox>
                </v:shape>
                <w10:wrap type="square"/>
              </v:group>
            </w:pict>
          </mc:Fallback>
        </mc:AlternateContent>
      </w:r>
      <w:bookmarkEnd w:id="4"/>
    </w:p>
    <w:p w:rsidR="00FA7EEE" w:rsidRDefault="00FA7EEE" w:rsidP="00FA7EEE"/>
    <w:p w:rsidR="00FA7EEE" w:rsidRDefault="00FA7EEE" w:rsidP="00FA7EEE"/>
    <w:p w:rsidR="00FA7EEE" w:rsidRDefault="00FA7EEE" w:rsidP="00FA7EEE"/>
    <w:p w:rsidR="00FA7EEE" w:rsidRDefault="00FA7EEE" w:rsidP="00FA7EEE"/>
    <w:p w:rsidR="00FA7EEE" w:rsidRPr="00FA7EEE" w:rsidRDefault="00FA7EEE" w:rsidP="00FA7EEE"/>
    <w:p w:rsidR="00FA7EEE" w:rsidRDefault="00FA7EEE" w:rsidP="00FA7EEE">
      <w:pPr>
        <w:pStyle w:val="berschrift4"/>
        <w:numPr>
          <w:ilvl w:val="0"/>
          <w:numId w:val="0"/>
        </w:numPr>
        <w:ind w:left="864"/>
        <w:rPr>
          <w:i w:val="0"/>
        </w:rPr>
      </w:pPr>
    </w:p>
    <w:p w:rsidR="00FA7EEE" w:rsidRDefault="00FA7EEE" w:rsidP="00FA7EEE"/>
    <w:p w:rsidR="00FA7EEE" w:rsidRDefault="00FA7EEE" w:rsidP="00FA7EEE"/>
    <w:p w:rsidR="00FA7EEE" w:rsidRDefault="00FA7EEE" w:rsidP="00FA7EEE"/>
    <w:p w:rsidR="00FA7EEE" w:rsidRDefault="00FA7EEE" w:rsidP="00FA7EEE"/>
    <w:p w:rsidR="00FA7EEE" w:rsidRDefault="00FA7EEE" w:rsidP="00FA7EEE"/>
    <w:p w:rsidR="00FA7EEE" w:rsidRDefault="00FA7EEE" w:rsidP="00FA7EEE">
      <w:pPr>
        <w:pStyle w:val="berschrift4"/>
        <w:rPr>
          <w:i w:val="0"/>
        </w:rPr>
      </w:pPr>
      <w:r w:rsidRPr="00FA7EEE">
        <w:rPr>
          <w:i w:val="0"/>
        </w:rPr>
        <w:t>Befehlsdecoder</w:t>
      </w:r>
    </w:p>
    <w:p w:rsidR="00FA7EEE" w:rsidRDefault="00FA7EEE" w:rsidP="00FA7EEE">
      <w:r>
        <w:t xml:space="preserve">Der Befehlsdecoder verwendet die Informationen </w:t>
      </w:r>
      <w:r>
        <w:fldChar w:fldCharType="begin"/>
      </w:r>
      <w:r>
        <w:instrText xml:space="preserve"> REF _Ref447796298 \h </w:instrText>
      </w:r>
      <w:r>
        <w:fldChar w:fldCharType="separate"/>
      </w:r>
      <w:r>
        <w:t xml:space="preserve">Abbildung </w:t>
      </w:r>
      <w:r>
        <w:rPr>
          <w:noProof/>
        </w:rPr>
        <w:t>2</w:t>
      </w:r>
      <w:r>
        <w:noBreakHyphen/>
      </w:r>
      <w:r>
        <w:rPr>
          <w:noProof/>
        </w:rPr>
        <w:t>1</w:t>
      </w:r>
      <w:r>
        <w:fldChar w:fldCharType="end"/>
      </w:r>
      <w:r w:rsidR="00080EF7">
        <w:t xml:space="preserve">, dies wird vermutlich über eine LUT realisiert. </w:t>
      </w:r>
      <w:r w:rsidR="00080EF7">
        <w:br/>
        <w:t>Eventuell kann jedoch eine intelligente Schaltung die sich signifikante Bits zuerst anschaut realisiert werden. Eine Möglichkeit wäre hierzu das siebte Bit. Falls dies gesetzt ist, müssen schnellst möglich die Operanden geladen werden,</w:t>
      </w:r>
      <w:r w:rsidR="00AE0074">
        <w:t xml:space="preserve"> da zwei davon benötigt werden. Weiterhin gibt das </w:t>
      </w:r>
      <w:r w:rsidR="00AE0074" w:rsidRPr="00AE0074">
        <w:rPr>
          <w:b/>
        </w:rPr>
        <w:t>Steuerwerk</w:t>
      </w:r>
      <w:r w:rsidR="00AE0074">
        <w:t xml:space="preserve"> essentielle Informationen weiter an die ALU des Rechenwerks. </w:t>
      </w:r>
    </w:p>
    <w:p w:rsidR="00E847E8" w:rsidRDefault="00AE0074" w:rsidP="00FA7EEE">
      <w:r>
        <w:t>Hiermit ist der Zyklus bei Schritt III angekommen, der FETCH- und DECODE-Cycle wurde somit abgeschlossen.</w:t>
      </w:r>
      <w:r>
        <w:br/>
        <w:t>Es folgt somit der OPERAND FETCH.</w:t>
      </w:r>
    </w:p>
    <w:p w:rsidR="00E847E8" w:rsidRDefault="00E847E8" w:rsidP="00FA7EEE">
      <w:r>
        <w:t>Offene Fragen:</w:t>
      </w:r>
    </w:p>
    <w:p w:rsidR="007C299A" w:rsidRDefault="00E847E8" w:rsidP="00E847E8">
      <w:r>
        <w:t xml:space="preserve">- Input / Output wird wie realisiert ? </w:t>
      </w:r>
      <w:r>
        <w:sym w:font="Wingdings" w:char="F0E0"/>
      </w:r>
      <w:r>
        <w:t xml:space="preserve"> wird das Program in den Speicher geschrieben? Oder reicht es einen einzelnen Befehl auszuführen im Terminal. </w:t>
      </w:r>
      <w:r>
        <w:sym w:font="Wingdings" w:char="F0E0"/>
      </w:r>
      <w:r>
        <w:t xml:space="preserve"> Fragen: Vettermann</w:t>
      </w:r>
      <w:r>
        <w:br/>
        <w:t xml:space="preserve">      </w:t>
      </w:r>
      <w:r>
        <w:sym w:font="Wingdings" w:char="F0E0"/>
      </w:r>
      <w:r w:rsidR="007C299A">
        <w:t xml:space="preserve"> Speicher komplett abhängig </w:t>
      </w:r>
      <w:r w:rsidR="007C299A">
        <w:sym w:font="Wingdings" w:char="F0E0"/>
      </w:r>
      <w:r w:rsidR="007C299A">
        <w:t xml:space="preserve"> würde dann keine richtige Von-Neumann-Architektur sein</w:t>
      </w:r>
      <w:r w:rsidR="007C299A">
        <w:br/>
        <w:t xml:space="preserve">      </w:t>
      </w:r>
      <w:r w:rsidR="007C299A">
        <w:sym w:font="Wingdings" w:char="F0E0"/>
      </w:r>
      <w:r w:rsidR="007C299A">
        <w:t xml:space="preserve"> Befehlszähler wird redundant wenn nur ein Befehl eingelesen wird (?)</w:t>
      </w:r>
    </w:p>
    <w:p w:rsidR="007C299A" w:rsidRDefault="007C299A" w:rsidP="00E847E8">
      <w:r>
        <w:t xml:space="preserve">MUX im Leitwerk </w:t>
      </w:r>
      <w:r>
        <w:sym w:font="Wingdings" w:char="F0E0"/>
      </w:r>
      <w:r>
        <w:t xml:space="preserve"> wird ben</w:t>
      </w:r>
      <w:bookmarkStart w:id="9" w:name="_GoBack"/>
      <w:bookmarkEnd w:id="9"/>
      <w:r>
        <w:t>ötigt um zu unterscheiden ob Programm oder Daten auf Datenbus geladen werden ?</w:t>
      </w:r>
    </w:p>
    <w:p w:rsidR="00AE0074" w:rsidRPr="00FA7EEE" w:rsidRDefault="007C299A" w:rsidP="00E847E8">
      <w:r>
        <w:t xml:space="preserve">Befehlsregister </w:t>
      </w:r>
      <w:r>
        <w:sym w:font="Wingdings" w:char="F0E0"/>
      </w:r>
      <w:r>
        <w:t xml:space="preserve"> hat 16 bit ? (=Adressleitung Breite) </w:t>
      </w:r>
      <w:r>
        <w:sym w:font="Wingdings" w:char="F0E0"/>
      </w:r>
      <w:r>
        <w:t xml:space="preserve"> Op-Code mit 8 Bit, Low-Byte: 4 Bit, High-Byte: 4 Bit </w:t>
      </w:r>
      <w:r>
        <w:sym w:font="Wingdings" w:char="F0E0"/>
      </w:r>
      <w:r>
        <w:t xml:space="preserve"> Bei Befehlen mit 2 Operanden wird Low-Byte und High-Byte jeweils verwendet für die Operanden ? </w:t>
      </w:r>
      <w:r>
        <w:sym w:font="Wingdings" w:char="F0E0"/>
      </w:r>
      <w:r>
        <w:t xml:space="preserve"> Kann nicht sein, da Datenbuss 8 Bit breit</w:t>
      </w:r>
      <w:r w:rsidR="00E847E8">
        <w:tab/>
      </w:r>
      <w:r w:rsidR="00AE0074">
        <w:t xml:space="preserve"> </w:t>
      </w:r>
    </w:p>
    <w:sectPr w:rsidR="00AE0074" w:rsidRPr="00FA7EEE" w:rsidSect="00DB1C3D">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55F" w:rsidRDefault="0047755F">
      <w:pPr>
        <w:spacing w:after="0" w:line="240" w:lineRule="auto"/>
      </w:pPr>
      <w:r>
        <w:separator/>
      </w:r>
    </w:p>
  </w:endnote>
  <w:endnote w:type="continuationSeparator" w:id="0">
    <w:p w:rsidR="0047755F" w:rsidRDefault="0047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55F" w:rsidRDefault="0047755F">
      <w:pPr>
        <w:spacing w:after="0" w:line="240" w:lineRule="auto"/>
      </w:pPr>
      <w:r>
        <w:separator/>
      </w:r>
    </w:p>
  </w:footnote>
  <w:footnote w:type="continuationSeparator" w:id="0">
    <w:p w:rsidR="0047755F" w:rsidRDefault="0047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F686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43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424545E"/>
    <w:multiLevelType w:val="hybridMultilevel"/>
    <w:tmpl w:val="34680A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923AC"/>
    <w:multiLevelType w:val="hybridMultilevel"/>
    <w:tmpl w:val="05D626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481EA6"/>
    <w:multiLevelType w:val="hybridMultilevel"/>
    <w:tmpl w:val="ACB2B250"/>
    <w:lvl w:ilvl="0" w:tplc="B09019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A572B"/>
    <w:multiLevelType w:val="hybridMultilevel"/>
    <w:tmpl w:val="1AD6E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66476E"/>
    <w:multiLevelType w:val="hybridMultilevel"/>
    <w:tmpl w:val="0DA854EE"/>
    <w:lvl w:ilvl="0" w:tplc="157EC530">
      <w:start w:val="1"/>
      <w:numFmt w:val="upperRoman"/>
      <w:pStyle w:val="Verzeichnis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52E22"/>
    <w:multiLevelType w:val="hybridMultilevel"/>
    <w:tmpl w:val="329C0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Inhaltsverzeichnis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D0A4A"/>
    <w:multiLevelType w:val="hybridMultilevel"/>
    <w:tmpl w:val="C1380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5917B93"/>
    <w:multiLevelType w:val="hybridMultilevel"/>
    <w:tmpl w:val="9F3091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6"/>
  </w:num>
  <w:num w:numId="5">
    <w:abstractNumId w:val="2"/>
  </w:num>
  <w:num w:numId="6">
    <w:abstractNumId w:val="11"/>
  </w:num>
  <w:num w:numId="7">
    <w:abstractNumId w:val="8"/>
  </w:num>
  <w:num w:numId="8">
    <w:abstractNumId w:val="3"/>
  </w:num>
  <w:num w:numId="9">
    <w:abstractNumId w:val="5"/>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EC"/>
    <w:rsid w:val="000313F2"/>
    <w:rsid w:val="000708DE"/>
    <w:rsid w:val="00080EF7"/>
    <w:rsid w:val="000E34E2"/>
    <w:rsid w:val="001A184F"/>
    <w:rsid w:val="001D22B4"/>
    <w:rsid w:val="00272E91"/>
    <w:rsid w:val="002F6C1A"/>
    <w:rsid w:val="004338BC"/>
    <w:rsid w:val="004666FF"/>
    <w:rsid w:val="00476245"/>
    <w:rsid w:val="0047755F"/>
    <w:rsid w:val="004B5092"/>
    <w:rsid w:val="005747EE"/>
    <w:rsid w:val="005A48CC"/>
    <w:rsid w:val="005D6E2F"/>
    <w:rsid w:val="006836FA"/>
    <w:rsid w:val="007118DF"/>
    <w:rsid w:val="00721F0A"/>
    <w:rsid w:val="007C299A"/>
    <w:rsid w:val="00842863"/>
    <w:rsid w:val="00933CEC"/>
    <w:rsid w:val="009A5C68"/>
    <w:rsid w:val="00AA7188"/>
    <w:rsid w:val="00AD1DC6"/>
    <w:rsid w:val="00AE0074"/>
    <w:rsid w:val="00B72EE5"/>
    <w:rsid w:val="00B84089"/>
    <w:rsid w:val="00BC66FC"/>
    <w:rsid w:val="00C05ED9"/>
    <w:rsid w:val="00C72467"/>
    <w:rsid w:val="00CC7219"/>
    <w:rsid w:val="00D17695"/>
    <w:rsid w:val="00D95CEC"/>
    <w:rsid w:val="00DB1C3D"/>
    <w:rsid w:val="00DD5323"/>
    <w:rsid w:val="00DF5540"/>
    <w:rsid w:val="00E1491B"/>
    <w:rsid w:val="00E847E8"/>
    <w:rsid w:val="00E87C84"/>
    <w:rsid w:val="00ED3FB6"/>
    <w:rsid w:val="00F479EC"/>
    <w:rsid w:val="00FA7EEE"/>
    <w:rsid w:val="00FC6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12EA049-D428-4E1E-BF80-D6354D3E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de-DE" w:eastAsia="de-DE"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12"/>
      </w:numPr>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berschrift2">
    <w:name w:val="heading 2"/>
    <w:basedOn w:val="Standard"/>
    <w:next w:val="Standard"/>
    <w:link w:val="berschrift2Zchn"/>
    <w:uiPriority w:val="9"/>
    <w:unhideWhenUsed/>
    <w:qFormat/>
    <w:pPr>
      <w:keepNext/>
      <w:keepLines/>
      <w:numPr>
        <w:ilvl w:val="1"/>
        <w:numId w:val="12"/>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rsid w:val="00C72467"/>
    <w:pPr>
      <w:keepNext/>
      <w:keepLines/>
      <w:numPr>
        <w:ilvl w:val="2"/>
        <w:numId w:val="12"/>
      </w:numPr>
      <w:spacing w:before="40" w:after="0"/>
      <w:outlineLvl w:val="2"/>
    </w:pPr>
    <w:rPr>
      <w:b/>
      <w:bCs/>
      <w:iCs/>
      <w:sz w:val="24"/>
      <w:szCs w:val="24"/>
    </w:rPr>
  </w:style>
  <w:style w:type="paragraph" w:styleId="berschrift4">
    <w:name w:val="heading 4"/>
    <w:basedOn w:val="Standard"/>
    <w:next w:val="Standard"/>
    <w:link w:val="berschrift4Zchn"/>
    <w:uiPriority w:val="9"/>
    <w:unhideWhenUsed/>
    <w:qFormat/>
    <w:pPr>
      <w:keepNext/>
      <w:keepLines/>
      <w:numPr>
        <w:ilvl w:val="3"/>
        <w:numId w:val="12"/>
      </w:numPr>
      <w:spacing w:before="40" w:after="0"/>
      <w:outlineLvl w:val="3"/>
    </w:pPr>
    <w:rPr>
      <w:rFonts w:asciiTheme="majorHAnsi" w:eastAsiaTheme="majorEastAsia" w:hAnsiTheme="majorHAnsi" w:cstheme="majorBidi"/>
      <w:i/>
      <w:iCs/>
      <w:color w:val="DF1010" w:themeColor="accent1" w:themeShade="BF"/>
    </w:rPr>
  </w:style>
  <w:style w:type="paragraph" w:styleId="berschrift5">
    <w:name w:val="heading 5"/>
    <w:basedOn w:val="Standard"/>
    <w:next w:val="Standard"/>
    <w:link w:val="berschrift5Zchn"/>
    <w:uiPriority w:val="9"/>
    <w:unhideWhenUsed/>
    <w:qFormat/>
    <w:rsid w:val="00B84089"/>
    <w:pPr>
      <w:keepNext/>
      <w:keepLines/>
      <w:numPr>
        <w:ilvl w:val="4"/>
        <w:numId w:val="12"/>
      </w:numPr>
      <w:spacing w:before="40" w:after="0"/>
      <w:ind w:left="1008"/>
      <w:outlineLvl w:val="4"/>
    </w:pPr>
    <w:rPr>
      <w:rFonts w:asciiTheme="majorHAnsi" w:eastAsiaTheme="majorEastAsia" w:hAnsiTheme="majorHAnsi" w:cstheme="majorBidi"/>
      <w:color w:val="DF1010" w:themeColor="accent1" w:themeShade="BF"/>
    </w:rPr>
  </w:style>
  <w:style w:type="paragraph" w:styleId="berschrift6">
    <w:name w:val="heading 6"/>
    <w:basedOn w:val="Standard"/>
    <w:next w:val="Standard"/>
    <w:link w:val="berschrift6Zchn"/>
    <w:uiPriority w:val="9"/>
    <w:unhideWhenUsed/>
    <w:qFormat/>
    <w:rsid w:val="00FA7EEE"/>
    <w:pPr>
      <w:keepNext/>
      <w:keepLines/>
      <w:numPr>
        <w:ilvl w:val="5"/>
        <w:numId w:val="12"/>
      </w:numPr>
      <w:spacing w:before="40" w:after="0"/>
      <w:outlineLvl w:val="5"/>
    </w:pPr>
    <w:rPr>
      <w:rFonts w:asciiTheme="majorHAnsi" w:eastAsiaTheme="majorEastAsia" w:hAnsiTheme="majorHAnsi" w:cstheme="majorBidi"/>
      <w:color w:val="940B0B" w:themeColor="accent1" w:themeShade="7F"/>
    </w:rPr>
  </w:style>
  <w:style w:type="paragraph" w:styleId="berschrift7">
    <w:name w:val="heading 7"/>
    <w:basedOn w:val="Standard"/>
    <w:next w:val="Standard"/>
    <w:link w:val="berschrift7Zchn"/>
    <w:uiPriority w:val="9"/>
    <w:unhideWhenUsed/>
    <w:qFormat/>
    <w:rsid w:val="00FA7EEE"/>
    <w:pPr>
      <w:keepNext/>
      <w:keepLines/>
      <w:numPr>
        <w:ilvl w:val="6"/>
        <w:numId w:val="12"/>
      </w:numPr>
      <w:spacing w:before="40" w:after="0"/>
      <w:outlineLvl w:val="6"/>
    </w:pPr>
    <w:rPr>
      <w:rFonts w:asciiTheme="majorHAnsi" w:eastAsiaTheme="majorEastAsia" w:hAnsiTheme="majorHAnsi" w:cstheme="majorBidi"/>
      <w:i/>
      <w:iCs/>
      <w:color w:val="940B0B" w:themeColor="accent1" w:themeShade="7F"/>
    </w:rPr>
  </w:style>
  <w:style w:type="paragraph" w:styleId="berschrift8">
    <w:name w:val="heading 8"/>
    <w:basedOn w:val="Standard"/>
    <w:next w:val="Standard"/>
    <w:link w:val="berschrift8Zchn"/>
    <w:uiPriority w:val="9"/>
    <w:unhideWhenUsed/>
    <w:qFormat/>
    <w:rsid w:val="00FA7EE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FA7EE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unhideWhenUsed/>
    <w:pPr>
      <w:spacing w:before="600"/>
    </w:pPr>
  </w:style>
  <w:style w:type="character" w:styleId="Platzhaltertext">
    <w:name w:val="Placeholder Text"/>
    <w:basedOn w:val="Absatz-Standardschriftart"/>
    <w:uiPriority w:val="99"/>
    <w:semiHidden/>
    <w:rPr>
      <w:color w:val="808080"/>
    </w:rPr>
  </w:style>
  <w:style w:type="paragraph" w:styleId="Titel">
    <w:name w:val="Title"/>
    <w:basedOn w:val="Standard"/>
    <w:next w:val="Standard"/>
    <w:link w:val="TitelZchn"/>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Zchn">
    <w:name w:val="Titel Zchn"/>
    <w:basedOn w:val="Absatz-Standardschriftart"/>
    <w:link w:val="Titel"/>
    <w:uiPriority w:val="10"/>
    <w:rPr>
      <w:rFonts w:asciiTheme="majorHAnsi" w:eastAsiaTheme="majorEastAsia" w:hAnsiTheme="majorHAnsi" w:cstheme="majorBidi"/>
      <w:color w:val="F24F4F" w:themeColor="accent1"/>
      <w:kern w:val="28"/>
      <w:sz w:val="96"/>
      <w:szCs w:val="96"/>
    </w:rPr>
  </w:style>
  <w:style w:type="paragraph" w:styleId="Untertitel">
    <w:name w:val="Subtitle"/>
    <w:basedOn w:val="Standard"/>
    <w:next w:val="Standard"/>
    <w:link w:val="UntertitelZchn"/>
    <w:uiPriority w:val="11"/>
    <w:qFormat/>
    <w:pPr>
      <w:numPr>
        <w:ilvl w:val="1"/>
      </w:numPr>
      <w:spacing w:after="0" w:line="240" w:lineRule="auto"/>
    </w:pPr>
    <w:rPr>
      <w:sz w:val="32"/>
      <w:szCs w:val="32"/>
    </w:rPr>
  </w:style>
  <w:style w:type="character" w:customStyle="1" w:styleId="UntertitelZchn">
    <w:name w:val="Untertitel Zchn"/>
    <w:basedOn w:val="Absatz-Standardschriftart"/>
    <w:link w:val="Untertitel"/>
    <w:uiPriority w:val="11"/>
    <w:rPr>
      <w:sz w:val="32"/>
      <w:szCs w:val="32"/>
    </w:rPr>
  </w:style>
  <w:style w:type="paragraph" w:styleId="KeinLeerraum">
    <w:name w:val="No Spacing"/>
    <w:uiPriority w:val="1"/>
    <w:qFormat/>
    <w:pPr>
      <w:spacing w:after="0" w:line="240" w:lineRule="auto"/>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ntaktinformationen">
    <w:name w:val="Kontaktinformationen"/>
    <w:basedOn w:val="KeinLeerraum"/>
    <w:qFormat/>
    <w:rPr>
      <w:color w:val="FFFFFF" w:themeColor="background1"/>
      <w:sz w:val="22"/>
      <w:szCs w:val="22"/>
    </w:rPr>
  </w:style>
  <w:style w:type="paragraph" w:customStyle="1" w:styleId="Tabellenbereich">
    <w:name w:val="Tabellenbereich"/>
    <w:basedOn w:val="KeinLeerraum"/>
    <w:uiPriority w:val="99"/>
    <w:pPr>
      <w:spacing w:line="14" w:lineRule="exact"/>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uzeileZchn">
    <w:name w:val="Fußzeile Zchn"/>
    <w:basedOn w:val="Absatz-Standardschriftart"/>
    <w:link w:val="Fuzeile"/>
    <w:uiPriority w:val="99"/>
    <w:rPr>
      <w:rFonts w:asciiTheme="majorHAnsi" w:eastAsiaTheme="majorEastAsia" w:hAnsiTheme="majorHAnsi" w:cstheme="majorBidi"/>
      <w:caps/>
      <w:color w:val="F24F4F" w:themeColor="accent1"/>
      <w:sz w:val="16"/>
      <w:szCs w:val="1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F24F4F" w:themeColor="accent1"/>
      <w:sz w:val="36"/>
      <w:szCs w:val="36"/>
    </w:rPr>
  </w:style>
  <w:style w:type="character" w:customStyle="1" w:styleId="berschrift2Zchn">
    <w:name w:val="Überschrift 2 Zchn"/>
    <w:basedOn w:val="Absatz-Standardschriftart"/>
    <w:link w:val="berschrift2"/>
    <w:uiPriority w:val="9"/>
    <w:rPr>
      <w:b/>
      <w:bCs/>
      <w:sz w:val="26"/>
      <w:szCs w:val="26"/>
    </w:rPr>
  </w:style>
  <w:style w:type="paragraph" w:styleId="Inhaltsverzeichnisberschrift">
    <w:name w:val="TOC Heading"/>
    <w:basedOn w:val="berschrift1"/>
    <w:next w:val="Stand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altsverzeichnis1">
    <w:name w:val="Inhaltsverzeichnis 1"/>
    <w:basedOn w:val="Standard"/>
    <w:next w:val="Standard"/>
    <w:autoRedefine/>
    <w:uiPriority w:val="39"/>
    <w:unhideWhenUsed/>
    <w:pPr>
      <w:numPr>
        <w:numId w:val="1"/>
      </w:numPr>
      <w:spacing w:after="140" w:line="240" w:lineRule="auto"/>
      <w:ind w:right="3240"/>
    </w:pPr>
    <w:rPr>
      <w:b/>
      <w:bCs/>
      <w:sz w:val="26"/>
      <w:szCs w:val="26"/>
    </w:rPr>
  </w:style>
  <w:style w:type="paragraph" w:customStyle="1" w:styleId="Inhaltsverzeichnis2">
    <w:name w:val="Inhaltsverzeichnis 2"/>
    <w:basedOn w:val="Standard"/>
    <w:next w:val="Standard"/>
    <w:autoRedefine/>
    <w:uiPriority w:val="39"/>
    <w:unhideWhenUsed/>
    <w:pPr>
      <w:tabs>
        <w:tab w:val="right" w:leader="dot" w:pos="9350"/>
      </w:tabs>
      <w:spacing w:after="100" w:line="240" w:lineRule="auto"/>
      <w:ind w:left="720" w:right="3240"/>
    </w:pPr>
    <w:rPr>
      <w:sz w:val="22"/>
      <w:szCs w:val="22"/>
    </w:rPr>
  </w:style>
  <w:style w:type="character" w:customStyle="1" w:styleId="Link">
    <w:name w:val="Link"/>
    <w:basedOn w:val="Absatz-Standardschriftart"/>
    <w:uiPriority w:val="99"/>
    <w:unhideWhenUsed/>
    <w:rPr>
      <w:color w:val="4C483D" w:themeColor="hyperlink"/>
      <w:u w:val="single"/>
    </w:rPr>
  </w:style>
  <w:style w:type="character" w:customStyle="1" w:styleId="berschrift3Zchn">
    <w:name w:val="Überschrift 3 Zchn"/>
    <w:basedOn w:val="Absatz-Standardschriftart"/>
    <w:link w:val="berschrift3"/>
    <w:uiPriority w:val="9"/>
    <w:rsid w:val="00C72467"/>
    <w:rPr>
      <w:b/>
      <w:bCs/>
      <w:iCs/>
      <w:sz w:val="24"/>
      <w:szCs w:val="24"/>
    </w:rPr>
  </w:style>
  <w:style w:type="paragraph" w:customStyle="1" w:styleId="AltLogo">
    <w:name w:val="Alt. Logo"/>
    <w:basedOn w:val="Standard"/>
    <w:uiPriority w:val="99"/>
    <w:unhideWhenUsed/>
    <w:pPr>
      <w:spacing w:before="720" w:line="240" w:lineRule="auto"/>
      <w:ind w:left="720"/>
    </w:pPr>
  </w:style>
  <w:style w:type="paragraph" w:customStyle="1" w:styleId="AltFuzeile">
    <w:name w:val="Alt. Fußzeile"/>
    <w:basedOn w:val="Standard"/>
    <w:uiPriority w:val="99"/>
    <w:unhideWhenUsed/>
    <w:qFormat/>
    <w:pPr>
      <w:spacing w:after="0" w:line="240" w:lineRule="auto"/>
    </w:pPr>
    <w:rPr>
      <w:i/>
      <w:iCs/>
      <w:sz w:val="18"/>
      <w:szCs w:val="18"/>
    </w:rPr>
  </w:style>
  <w:style w:type="table" w:customStyle="1" w:styleId="Tipptabelle">
    <w:name w:val="Tipptabelle"/>
    <w:basedOn w:val="NormaleTabel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ptext">
    <w:name w:val="Tipptext"/>
    <w:basedOn w:val="Stand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Symbol">
    <w:name w:val="Symbol"/>
    <w:basedOn w:val="Standard"/>
    <w:uiPriority w:val="99"/>
    <w:unhideWhenUsed/>
    <w:qFormat/>
    <w:pPr>
      <w:spacing w:before="160" w:after="160" w:line="240" w:lineRule="auto"/>
      <w:jc w:val="center"/>
    </w:p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color w:val="DF1010" w:themeColor="accent1" w:themeShade="BF"/>
    </w:rPr>
  </w:style>
  <w:style w:type="table" w:customStyle="1" w:styleId="Finanztabelle">
    <w:name w:val="Finanztabelle"/>
    <w:basedOn w:val="NormaleTabel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altsverzeichnis3">
    <w:name w:val="Inhaltsverzeichnis 3"/>
    <w:basedOn w:val="Standard"/>
    <w:next w:val="Standard"/>
    <w:autoRedefine/>
    <w:uiPriority w:val="39"/>
    <w:semiHidden/>
    <w:unhideWhenUsed/>
    <w:pPr>
      <w:spacing w:after="100"/>
      <w:ind w:left="720" w:right="3240"/>
    </w:pPr>
  </w:style>
  <w:style w:type="paragraph" w:customStyle="1" w:styleId="Inhaltsverzeichnis4">
    <w:name w:val="Inhaltsverzeichnis 4"/>
    <w:basedOn w:val="Standard"/>
    <w:next w:val="Standard"/>
    <w:autoRedefine/>
    <w:uiPriority w:val="39"/>
    <w:semiHidden/>
    <w:unhideWhenUsed/>
    <w:pPr>
      <w:spacing w:after="100"/>
      <w:ind w:left="720" w:right="3240"/>
    </w:pPr>
  </w:style>
  <w:style w:type="paragraph" w:styleId="Verzeichnis1">
    <w:name w:val="toc 1"/>
    <w:basedOn w:val="Standard"/>
    <w:next w:val="Standard"/>
    <w:autoRedefine/>
    <w:uiPriority w:val="39"/>
    <w:unhideWhenUsed/>
    <w:rsid w:val="000708DE"/>
    <w:pPr>
      <w:numPr>
        <w:numId w:val="4"/>
      </w:numPr>
      <w:tabs>
        <w:tab w:val="right" w:leader="dot" w:pos="9346"/>
      </w:tabs>
      <w:spacing w:after="100" w:line="240" w:lineRule="auto"/>
      <w:ind w:right="1526"/>
    </w:pPr>
    <w:rPr>
      <w:b/>
      <w:sz w:val="26"/>
    </w:rPr>
  </w:style>
  <w:style w:type="paragraph" w:styleId="Verzeichnis2">
    <w:name w:val="toc 2"/>
    <w:basedOn w:val="Standard"/>
    <w:next w:val="Standard"/>
    <w:autoRedefine/>
    <w:uiPriority w:val="39"/>
    <w:unhideWhenUsed/>
    <w:rsid w:val="000708DE"/>
    <w:pPr>
      <w:spacing w:after="100" w:line="240" w:lineRule="auto"/>
      <w:ind w:left="202" w:firstLine="850"/>
    </w:pPr>
    <w:rPr>
      <w:sz w:val="22"/>
    </w:rPr>
  </w:style>
  <w:style w:type="paragraph" w:styleId="Verzeichnis3">
    <w:name w:val="toc 3"/>
    <w:basedOn w:val="Standard"/>
    <w:next w:val="Standard"/>
    <w:autoRedefine/>
    <w:uiPriority w:val="39"/>
    <w:unhideWhenUsed/>
    <w:rsid w:val="00DF5540"/>
    <w:pPr>
      <w:spacing w:after="100"/>
      <w:ind w:left="400"/>
    </w:pPr>
  </w:style>
  <w:style w:type="character" w:styleId="Hyperlink">
    <w:name w:val="Hyperlink"/>
    <w:basedOn w:val="Absatz-Standardschriftart"/>
    <w:uiPriority w:val="99"/>
    <w:unhideWhenUsed/>
    <w:rsid w:val="00DF5540"/>
    <w:rPr>
      <w:color w:val="4C483D" w:themeColor="hyperlink"/>
      <w:u w:val="single"/>
    </w:rPr>
  </w:style>
  <w:style w:type="paragraph" w:customStyle="1" w:styleId="Titel1">
    <w:name w:val="Titel1"/>
    <w:basedOn w:val="Standard"/>
    <w:next w:val="Standard"/>
    <w:link w:val="TitelZeichen"/>
    <w:uiPriority w:val="10"/>
    <w:qFormat/>
    <w:rsid w:val="002F6C1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itelZeichen">
    <w:name w:val="Titel Zeichen"/>
    <w:basedOn w:val="Absatz-Standardschriftart"/>
    <w:link w:val="Titel1"/>
    <w:uiPriority w:val="10"/>
    <w:rsid w:val="002F6C1A"/>
    <w:rPr>
      <w:rFonts w:asciiTheme="majorHAnsi" w:eastAsiaTheme="majorEastAsia" w:hAnsiTheme="majorHAnsi" w:cstheme="majorBidi"/>
      <w:color w:val="F24F4F" w:themeColor="accent1"/>
      <w:kern w:val="28"/>
      <w:sz w:val="96"/>
      <w:szCs w:val="96"/>
      <w:lang w:eastAsia="en-US"/>
    </w:rPr>
  </w:style>
  <w:style w:type="paragraph" w:customStyle="1" w:styleId="Untertitel1">
    <w:name w:val="Untertitel1"/>
    <w:basedOn w:val="Standard"/>
    <w:next w:val="Standard"/>
    <w:link w:val="UntertitelZeichen"/>
    <w:uiPriority w:val="11"/>
    <w:qFormat/>
    <w:rsid w:val="002F6C1A"/>
    <w:pPr>
      <w:numPr>
        <w:ilvl w:val="1"/>
      </w:numPr>
      <w:spacing w:after="0" w:line="240" w:lineRule="auto"/>
    </w:pPr>
    <w:rPr>
      <w:sz w:val="32"/>
      <w:szCs w:val="32"/>
      <w:lang w:eastAsia="en-US"/>
    </w:rPr>
  </w:style>
  <w:style w:type="character" w:customStyle="1" w:styleId="UntertitelZeichen">
    <w:name w:val="Untertitel Zeichen"/>
    <w:basedOn w:val="Absatz-Standardschriftart"/>
    <w:link w:val="Untertitel1"/>
    <w:uiPriority w:val="11"/>
    <w:rsid w:val="002F6C1A"/>
    <w:rPr>
      <w:sz w:val="32"/>
      <w:szCs w:val="32"/>
      <w:lang w:eastAsia="en-US"/>
    </w:rPr>
  </w:style>
  <w:style w:type="paragraph" w:styleId="Listenabsatz">
    <w:name w:val="List Paragraph"/>
    <w:basedOn w:val="Standard"/>
    <w:uiPriority w:val="34"/>
    <w:unhideWhenUsed/>
    <w:qFormat/>
    <w:rsid w:val="00D95CEC"/>
    <w:pPr>
      <w:ind w:left="720"/>
      <w:contextualSpacing/>
    </w:pPr>
  </w:style>
  <w:style w:type="paragraph" w:styleId="StandardWeb">
    <w:name w:val="Normal (Web)"/>
    <w:basedOn w:val="Standard"/>
    <w:uiPriority w:val="99"/>
    <w:semiHidden/>
    <w:unhideWhenUsed/>
    <w:rsid w:val="00272E91"/>
    <w:pPr>
      <w:spacing w:before="100" w:beforeAutospacing="1" w:after="100" w:afterAutospacing="1" w:line="240" w:lineRule="auto"/>
    </w:pPr>
    <w:rPr>
      <w:rFonts w:ascii="Times New Roman" w:hAnsi="Times New Roman" w:cs="Times New Roman"/>
      <w:color w:val="auto"/>
      <w:sz w:val="24"/>
      <w:szCs w:val="24"/>
    </w:rPr>
  </w:style>
  <w:style w:type="character" w:customStyle="1" w:styleId="berschrift5Zchn">
    <w:name w:val="Überschrift 5 Zchn"/>
    <w:basedOn w:val="Absatz-Standardschriftart"/>
    <w:link w:val="berschrift5"/>
    <w:uiPriority w:val="9"/>
    <w:rsid w:val="00B84089"/>
    <w:rPr>
      <w:rFonts w:asciiTheme="majorHAnsi" w:eastAsiaTheme="majorEastAsia" w:hAnsiTheme="majorHAnsi" w:cstheme="majorBidi"/>
      <w:color w:val="DF1010" w:themeColor="accent1" w:themeShade="BF"/>
    </w:rPr>
  </w:style>
  <w:style w:type="character" w:customStyle="1" w:styleId="berschrift6Zchn">
    <w:name w:val="Überschrift 6 Zchn"/>
    <w:basedOn w:val="Absatz-Standardschriftart"/>
    <w:link w:val="berschrift6"/>
    <w:uiPriority w:val="9"/>
    <w:rsid w:val="00FA7EEE"/>
    <w:rPr>
      <w:rFonts w:asciiTheme="majorHAnsi" w:eastAsiaTheme="majorEastAsia" w:hAnsiTheme="majorHAnsi" w:cstheme="majorBidi"/>
      <w:color w:val="940B0B" w:themeColor="accent1" w:themeShade="7F"/>
    </w:rPr>
  </w:style>
  <w:style w:type="character" w:customStyle="1" w:styleId="berschrift7Zchn">
    <w:name w:val="Überschrift 7 Zchn"/>
    <w:basedOn w:val="Absatz-Standardschriftart"/>
    <w:link w:val="berschrift7"/>
    <w:uiPriority w:val="9"/>
    <w:rsid w:val="00FA7EEE"/>
    <w:rPr>
      <w:rFonts w:asciiTheme="majorHAnsi" w:eastAsiaTheme="majorEastAsia" w:hAnsiTheme="majorHAnsi" w:cstheme="majorBidi"/>
      <w:i/>
      <w:iCs/>
      <w:color w:val="940B0B" w:themeColor="accent1" w:themeShade="7F"/>
    </w:rPr>
  </w:style>
  <w:style w:type="character" w:customStyle="1" w:styleId="berschrift8Zchn">
    <w:name w:val="Überschrift 8 Zchn"/>
    <w:basedOn w:val="Absatz-Standardschriftart"/>
    <w:link w:val="berschrift8"/>
    <w:uiPriority w:val="9"/>
    <w:rsid w:val="00FA7EE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FA7EEE"/>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A7EEE"/>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or\AppData\Roaming\Microsoft\Templates\Gesch&#228;fts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64"/>
    <w:rsid w:val="001D76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854943031874B05A1B43CA850BB86FD">
    <w:name w:val="C854943031874B05A1B43CA850BB86FD"/>
  </w:style>
  <w:style w:type="paragraph" w:customStyle="1" w:styleId="1204651CEA284C87A5311B545F69CA88">
    <w:name w:val="1204651CEA284C87A5311B545F69CA88"/>
  </w:style>
  <w:style w:type="paragraph" w:customStyle="1" w:styleId="C184BBEF70114664A3CF678080CED31E">
    <w:name w:val="C184BBEF70114664A3CF678080CED31E"/>
  </w:style>
  <w:style w:type="paragraph" w:customStyle="1" w:styleId="576B2AF2726B47748E1E2BF45BB88746">
    <w:name w:val="576B2AF2726B47748E1E2BF45BB88746"/>
  </w:style>
  <w:style w:type="paragraph" w:customStyle="1" w:styleId="B3096335018546EA98E86FABAFCB4789">
    <w:name w:val="B3096335018546EA98E86FABAFCB4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1E0452F-FB23-4D4A-93C4-4DE216374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Geschäftsplan.dotx</Template>
  <TotalTime>0</TotalTime>
  <Pages>6</Pages>
  <Words>477</Words>
  <Characters>3007</Characters>
  <Application>Microsoft Office Word</Application>
  <DocSecurity>0</DocSecurity>
  <Lines>25</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Workflow für Von-Neumann-Architektur in VHDL</vt: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 für Von-Neumann-Architektur in VHDL</dc:title>
  <dc:subject>Kevin Grygosch, 1530895                                                                                Kevin Höfle, 1615343</dc:subject>
  <dc:creator>Labor</dc:creator>
  <cp:keywords/>
  <dc:description/>
  <cp:lastModifiedBy>Labor</cp:lastModifiedBy>
  <cp:revision>3</cp:revision>
  <dcterms:created xsi:type="dcterms:W3CDTF">2016-04-07T08:52:00Z</dcterms:created>
  <dcterms:modified xsi:type="dcterms:W3CDTF">2016-04-07T11:31:00Z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